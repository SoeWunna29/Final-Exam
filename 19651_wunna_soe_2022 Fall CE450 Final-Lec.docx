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64F1" w14:textId="77777777" w:rsidR="00322EA7" w:rsidRDefault="00000000" w:rsidP="00322EA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pict w14:anchorId="09B1C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Logo&#10;&#10;Description automatically generated" style="width:43.65pt;height:43.65pt;visibility:visible">
            <v:imagedata r:id="rId7" o:title="Logo&#10;&#10;Description automatically generated"/>
          </v:shape>
        </w:pict>
      </w:r>
      <w:r w:rsidR="00322EA7"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740140AC" w14:textId="77777777" w:rsidR="00322EA7" w:rsidRPr="00322EA7" w:rsidRDefault="00322EA7" w:rsidP="00322EA7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322EA7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6F1AFF7E" w14:textId="77777777" w:rsidR="00BF47FC" w:rsidRDefault="00BF47FC" w:rsidP="00BF47FC">
      <w:pPr>
        <w:widowControl w:val="0"/>
        <w:autoSpaceDE w:val="0"/>
        <w:rPr>
          <w:rFonts w:eastAsia="Times New Roman"/>
          <w:b/>
          <w:sz w:val="28"/>
          <w:lang w:val="en"/>
        </w:rPr>
      </w:pPr>
    </w:p>
    <w:p w14:paraId="79C86C19" w14:textId="77777777" w:rsidR="00C613C5" w:rsidRDefault="00C613C5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  <w:r>
        <w:rPr>
          <w:rFonts w:eastAsia="Times New Roman"/>
          <w:b/>
          <w:sz w:val="28"/>
          <w:lang w:val="en"/>
        </w:rPr>
        <w:t>CE450 Fundamentals of Embedded Engineering</w:t>
      </w:r>
    </w:p>
    <w:p w14:paraId="18E7E782" w14:textId="77777777" w:rsidR="00C613C5" w:rsidRDefault="00BF47FC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  <w:r>
        <w:rPr>
          <w:rFonts w:eastAsia="Times New Roman"/>
          <w:b/>
          <w:sz w:val="28"/>
          <w:lang w:val="en"/>
        </w:rPr>
        <w:t>202</w:t>
      </w:r>
      <w:r w:rsidR="004D20F6">
        <w:rPr>
          <w:rFonts w:eastAsia="Times New Roman"/>
          <w:b/>
          <w:sz w:val="28"/>
          <w:lang w:val="en"/>
        </w:rPr>
        <w:t>2</w:t>
      </w:r>
      <w:r w:rsidR="00C613C5">
        <w:rPr>
          <w:rFonts w:eastAsia="Times New Roman"/>
          <w:b/>
          <w:sz w:val="28"/>
          <w:lang w:val="en"/>
        </w:rPr>
        <w:t xml:space="preserve"> </w:t>
      </w:r>
      <w:r w:rsidR="00313252">
        <w:rPr>
          <w:rFonts w:eastAsia="Times New Roman"/>
          <w:b/>
          <w:sz w:val="28"/>
          <w:lang w:val="en"/>
        </w:rPr>
        <w:t>Fall</w:t>
      </w:r>
      <w:r w:rsidR="000B213B">
        <w:rPr>
          <w:rFonts w:eastAsia="Times New Roman"/>
          <w:b/>
          <w:sz w:val="28"/>
          <w:lang w:val="en"/>
        </w:rPr>
        <w:t xml:space="preserve"> </w:t>
      </w:r>
      <w:r w:rsidR="008C2FA3">
        <w:rPr>
          <w:rFonts w:eastAsia="Times New Roman"/>
          <w:b/>
          <w:sz w:val="28"/>
          <w:lang w:val="en"/>
        </w:rPr>
        <w:t>Final</w:t>
      </w:r>
      <w:r w:rsidR="00C613C5">
        <w:rPr>
          <w:rFonts w:eastAsia="Times New Roman"/>
          <w:b/>
          <w:sz w:val="28"/>
          <w:lang w:val="en"/>
        </w:rPr>
        <w:t xml:space="preserve"> Exam</w:t>
      </w:r>
    </w:p>
    <w:p w14:paraId="13A91369" w14:textId="77777777" w:rsidR="00C613C5" w:rsidRDefault="00C613C5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</w:p>
    <w:p w14:paraId="585A6AED" w14:textId="77777777" w:rsidR="00732547" w:rsidRDefault="00732547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</w:p>
    <w:p w14:paraId="1FC4E063" w14:textId="2C96347E" w:rsidR="00C613C5" w:rsidRDefault="00C613C5">
      <w:pPr>
        <w:widowControl w:val="0"/>
        <w:autoSpaceDE w:val="0"/>
        <w:rPr>
          <w:rFonts w:eastAsia="Times New Roman"/>
          <w:b/>
          <w:sz w:val="26"/>
          <w:szCs w:val="26"/>
          <w:lang w:val="en"/>
        </w:rPr>
      </w:pPr>
      <w:r>
        <w:rPr>
          <w:rFonts w:eastAsia="Times New Roman"/>
          <w:b/>
          <w:sz w:val="28"/>
          <w:lang w:val="en"/>
        </w:rPr>
        <w:t xml:space="preserve">Student Name: </w:t>
      </w:r>
      <w:r w:rsidR="0043151E">
        <w:rPr>
          <w:rFonts w:eastAsia="Times New Roman"/>
          <w:b/>
          <w:sz w:val="28"/>
          <w:lang w:val="en"/>
        </w:rPr>
        <w:t>Soe Wunna</w:t>
      </w:r>
      <w:r>
        <w:rPr>
          <w:rFonts w:eastAsia="Times New Roman"/>
          <w:b/>
          <w:sz w:val="28"/>
          <w:lang w:val="en"/>
        </w:rPr>
        <w:t xml:space="preserve">                  </w:t>
      </w:r>
      <w:r>
        <w:rPr>
          <w:rFonts w:eastAsia="Times New Roman"/>
          <w:b/>
          <w:sz w:val="28"/>
          <w:lang w:val="en"/>
        </w:rPr>
        <w:tab/>
      </w:r>
      <w:r>
        <w:rPr>
          <w:rFonts w:eastAsia="Times New Roman"/>
          <w:b/>
          <w:sz w:val="28"/>
          <w:lang w:val="en"/>
        </w:rPr>
        <w:tab/>
      </w:r>
      <w:r>
        <w:rPr>
          <w:rFonts w:eastAsia="Times New Roman"/>
          <w:b/>
          <w:sz w:val="28"/>
          <w:lang w:val="en"/>
        </w:rPr>
        <w:tab/>
      </w:r>
      <w:r>
        <w:rPr>
          <w:rFonts w:eastAsia="Times New Roman"/>
          <w:b/>
          <w:sz w:val="28"/>
          <w:lang w:val="en"/>
        </w:rPr>
        <w:tab/>
      </w:r>
      <w:r>
        <w:rPr>
          <w:rFonts w:eastAsia="Times New Roman"/>
          <w:b/>
          <w:sz w:val="28"/>
          <w:lang w:val="en"/>
        </w:rPr>
        <w:tab/>
        <w:t xml:space="preserve">ID: </w:t>
      </w:r>
      <w:r w:rsidR="0043151E">
        <w:rPr>
          <w:rFonts w:eastAsia="Times New Roman"/>
          <w:b/>
          <w:sz w:val="28"/>
          <w:lang w:val="en"/>
        </w:rPr>
        <w:t>19651</w:t>
      </w:r>
    </w:p>
    <w:p w14:paraId="5EE10B15" w14:textId="77777777" w:rsidR="0017498C" w:rsidRDefault="0017498C">
      <w:pPr>
        <w:pStyle w:val="ListParagraph"/>
        <w:snapToGrid w:val="0"/>
        <w:spacing w:line="400" w:lineRule="exact"/>
        <w:ind w:left="360"/>
        <w:rPr>
          <w:rFonts w:eastAsia="Times New Roman"/>
          <w:b/>
          <w:sz w:val="26"/>
          <w:szCs w:val="26"/>
          <w:lang w:val="en"/>
        </w:rPr>
      </w:pPr>
    </w:p>
    <w:p w14:paraId="7A730BA7" w14:textId="77777777" w:rsidR="0017498C" w:rsidRDefault="0017498C" w:rsidP="0017498C">
      <w:pPr>
        <w:pStyle w:val="ListParagraph"/>
        <w:snapToGrid w:val="0"/>
        <w:spacing w:line="400" w:lineRule="exact"/>
        <w:ind w:left="0"/>
        <w:rPr>
          <w:rFonts w:eastAsia="Times New Roman"/>
          <w:b/>
          <w:sz w:val="26"/>
          <w:szCs w:val="26"/>
          <w:lang w:val="en"/>
        </w:rPr>
      </w:pPr>
      <w:r>
        <w:rPr>
          <w:rFonts w:eastAsia="Times New Roman"/>
          <w:b/>
          <w:sz w:val="26"/>
          <w:szCs w:val="26"/>
          <w:lang w:val="en"/>
        </w:rPr>
        <w:t>Part I Python Programming</w:t>
      </w:r>
    </w:p>
    <w:p w14:paraId="2A92FC82" w14:textId="77777777" w:rsidR="0017498C" w:rsidRDefault="0017498C" w:rsidP="0017498C">
      <w:pPr>
        <w:pStyle w:val="ListParagraph"/>
        <w:snapToGrid w:val="0"/>
        <w:spacing w:line="400" w:lineRule="exact"/>
        <w:ind w:left="0"/>
        <w:rPr>
          <w:rFonts w:eastAsia="Times New Roman"/>
          <w:b/>
          <w:sz w:val="26"/>
          <w:szCs w:val="26"/>
          <w:lang w:val="en"/>
        </w:rPr>
      </w:pPr>
    </w:p>
    <w:p w14:paraId="63EDBDFF" w14:textId="77777777" w:rsidR="006F28E5" w:rsidRPr="000863F7" w:rsidRDefault="003F1836" w:rsidP="000863F7">
      <w:pPr>
        <w:pStyle w:val="Default"/>
        <w:numPr>
          <w:ilvl w:val="0"/>
          <w:numId w:val="2"/>
        </w:numPr>
      </w:pPr>
      <w:r>
        <w:rPr>
          <w:rFonts w:eastAsia="TimesNewRomanPS-BoldMT" w:cs="SimSun"/>
          <w:bCs/>
        </w:rPr>
        <w:t xml:space="preserve">Write a function as </w:t>
      </w:r>
      <w:r w:rsidR="00914EF4">
        <w:rPr>
          <w:rFonts w:eastAsia="TimesNewRomanPS-BoldMT" w:cs="SimSun"/>
          <w:bCs/>
        </w:rPr>
        <w:t xml:space="preserve">a </w:t>
      </w:r>
      <w:r>
        <w:rPr>
          <w:rFonts w:eastAsia="TimesNewRomanPS-BoldMT" w:cs="SimSun"/>
          <w:bCs/>
        </w:rPr>
        <w:t xml:space="preserve">decorator </w:t>
      </w:r>
      <w:r w:rsidR="007B7D0A">
        <w:rPr>
          <w:rFonts w:eastAsia="TimesNewRomanPS-BoldMT" w:cs="SimSun"/>
          <w:bCs/>
        </w:rPr>
        <w:t>of</w:t>
      </w:r>
      <w:r>
        <w:rPr>
          <w:rFonts w:eastAsia="TimesNewRomanPS-BoldMT" w:cs="SimSun"/>
          <w:bCs/>
        </w:rPr>
        <w:t xml:space="preserve"> other function call</w:t>
      </w:r>
      <w:r w:rsidR="004849D3">
        <w:rPr>
          <w:rFonts w:eastAsia="TimesNewRomanPS-BoldMT" w:cs="SimSun"/>
          <w:bCs/>
        </w:rPr>
        <w:t>s</w:t>
      </w:r>
      <w:r w:rsidR="00766711">
        <w:rPr>
          <w:rFonts w:eastAsia="TimesNewRomanPS-BoldMT" w:cs="SimSun"/>
          <w:bCs/>
        </w:rPr>
        <w:t xml:space="preserve"> </w:t>
      </w:r>
      <w:r w:rsidR="009B3D8F">
        <w:rPr>
          <w:rFonts w:eastAsia="TimesNewRomanPS-BoldMT" w:cs="SimSun"/>
          <w:bCs/>
        </w:rPr>
        <w:t>for</w:t>
      </w:r>
      <w:r w:rsidR="0073511C">
        <w:rPr>
          <w:rFonts w:eastAsia="TimesNewRomanPS-BoldMT" w:cs="SimSun"/>
          <w:bCs/>
        </w:rPr>
        <w:t xml:space="preserve"> the following operation</w:t>
      </w:r>
      <w:r w:rsidR="00062840">
        <w:rPr>
          <w:rFonts w:eastAsia="TimesNewRomanPS-BoldMT" w:cs="SimSun"/>
          <w:bCs/>
        </w:rPr>
        <w:t>s</w:t>
      </w:r>
    </w:p>
    <w:p w14:paraId="329ED760" w14:textId="77777777" w:rsidR="006F28E5" w:rsidRDefault="006F28E5" w:rsidP="000863F7">
      <w:pPr>
        <w:pStyle w:val="ListParagraph"/>
        <w:snapToGrid w:val="0"/>
        <w:ind w:left="360"/>
        <w:rPr>
          <w:rFonts w:eastAsia="TimesNewRomanPS-BoldMT" w:cs="SimSun"/>
          <w:bCs/>
          <w:sz w:val="24"/>
        </w:rPr>
      </w:pPr>
    </w:p>
    <w:p w14:paraId="12B93B65" w14:textId="77777777" w:rsidR="006F28E5" w:rsidRPr="005F48AD" w:rsidRDefault="003F3563" w:rsidP="000863F7">
      <w:pPr>
        <w:snapToGrid w:val="0"/>
        <w:ind w:left="1440" w:firstLine="720"/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</w:pP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d</w:t>
      </w:r>
      <w:r w:rsidR="00A40CA4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ef</w:t>
      </w:r>
      <w:r>
        <w:rPr>
          <w:rFonts w:eastAsia="TimesNewRomanPS-BoldMT" w:cs="SimSun"/>
          <w:bCs/>
          <w:i/>
          <w:sz w:val="22"/>
        </w:rPr>
        <w:t xml:space="preserve"> </w:t>
      </w:r>
      <w:r w:rsidR="00A40CA4">
        <w:rPr>
          <w:rFonts w:eastAsia="TimesNewRomanPS-BoldMT" w:cs="SimSun"/>
          <w:bCs/>
          <w:i/>
          <w:sz w:val="22"/>
        </w:rPr>
        <w:t xml:space="preserve"> </w:t>
      </w:r>
      <w:r w:rsidR="00A40CA4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trc</w:t>
      </w:r>
      <w:proofErr w:type="gramEnd"/>
      <w:r w:rsidR="00A40CA4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1(g</w:t>
      </w:r>
      <w:r w:rsidR="006F28E5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):</w:t>
      </w:r>
    </w:p>
    <w:p w14:paraId="67284A09" w14:textId="77777777" w:rsidR="00DA3605" w:rsidRPr="00884E33" w:rsidRDefault="00DA3605" w:rsidP="00884E33">
      <w:pPr>
        <w:pStyle w:val="ListParagraph"/>
        <w:suppressAutoHyphens w:val="0"/>
        <w:snapToGrid w:val="0"/>
        <w:ind w:left="144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>
        <w:rPr>
          <w:rFonts w:eastAsia="TimesNewRomanPS-BoldMT" w:cs="SimSun"/>
          <w:bCs/>
          <w:i/>
          <w:sz w:val="22"/>
        </w:rPr>
        <w:t xml:space="preserve"> </w:t>
      </w:r>
      <w:r w:rsidR="00884E33">
        <w:rPr>
          <w:rFonts w:eastAsia="TimesNewRomanPS-BoldMT" w:cs="SimSun"/>
          <w:bCs/>
          <w:i/>
          <w:sz w:val="22"/>
        </w:rPr>
        <w:tab/>
      </w:r>
      <w:r w:rsidR="00884E33">
        <w:rPr>
          <w:rFonts w:eastAsia="TimesNewRomanPS-BoldMT" w:cs="SimSun"/>
          <w:bCs/>
          <w:i/>
          <w:sz w:val="22"/>
        </w:rPr>
        <w:tab/>
      </w:r>
      <w:r w:rsidR="00884E33">
        <w:rPr>
          <w:rFonts w:eastAsia="TimesNewRomanPS-BoldMT" w:cs="SimSun"/>
          <w:bCs/>
          <w:i/>
          <w:sz w:val="22"/>
        </w:rPr>
        <w:tab/>
      </w:r>
      <w:r w:rsidRPr="00DA3605">
        <w:rPr>
          <w:rFonts w:eastAsia="TimesNewRomanPS-BoldMT" w:cs="SimSun"/>
          <w:bCs/>
          <w:i/>
          <w:sz w:val="22"/>
        </w:rPr>
        <w:t> </w:t>
      </w:r>
      <w:r w:rsidRPr="00884E33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 YOUR SOURCE CODE HRER</w:t>
      </w:r>
      <w:r w:rsidR="006B34C4" w:rsidRPr="00884E33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Pr="00884E33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</w:t>
      </w:r>
    </w:p>
    <w:p w14:paraId="0FAD2BE4" w14:textId="77777777" w:rsidR="006F28E5" w:rsidRDefault="006F28E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01797D88" w14:textId="77777777" w:rsidR="00DA3605" w:rsidRDefault="00DA360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2CD18A9F" w14:textId="77777777" w:rsidR="00DA3605" w:rsidRDefault="00DA3605" w:rsidP="00663AEA">
      <w:pPr>
        <w:snapToGrid w:val="0"/>
        <w:rPr>
          <w:rFonts w:eastAsia="TimesNewRomanPS-BoldMT" w:cs="SimSun"/>
          <w:bCs/>
          <w:i/>
          <w:sz w:val="22"/>
        </w:rPr>
      </w:pPr>
    </w:p>
    <w:p w14:paraId="7DBFC2C9" w14:textId="77777777" w:rsidR="00DA3605" w:rsidRPr="000863F7" w:rsidRDefault="00DA360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40A09A3C" w14:textId="77777777" w:rsidR="006F28E5" w:rsidRPr="005F48AD" w:rsidRDefault="006F28E5" w:rsidP="000863F7">
      <w:pPr>
        <w:snapToGrid w:val="0"/>
        <w:ind w:left="1440" w:firstLine="720"/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</w:pPr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@</w:t>
      </w:r>
      <w:r w:rsidR="0049572F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trc1</w:t>
      </w:r>
    </w:p>
    <w:p w14:paraId="6C49BFBE" w14:textId="77777777" w:rsidR="006F28E5" w:rsidRPr="000863F7" w:rsidRDefault="006F28E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def </w:t>
      </w:r>
      <w:r w:rsidR="00884E33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 </w:t>
      </w:r>
      <w:proofErr w:type="spellStart"/>
      <w:r w:rsidR="001665F3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sqr</w:t>
      </w:r>
      <w:proofErr w:type="spellEnd"/>
      <w:proofErr w:type="gramEnd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(x):</w:t>
      </w:r>
    </w:p>
    <w:p w14:paraId="644DD4F5" w14:textId="77777777" w:rsidR="006F28E5" w:rsidRPr="000863F7" w:rsidRDefault="006F28E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0863F7">
        <w:rPr>
          <w:rFonts w:eastAsia="TimesNewRomanPS-BoldMT" w:cs="SimSun"/>
          <w:bCs/>
          <w:i/>
          <w:sz w:val="22"/>
        </w:rPr>
        <w:t xml:space="preserve">    return x*x</w:t>
      </w:r>
    </w:p>
    <w:p w14:paraId="18EF9B70" w14:textId="77777777" w:rsidR="006F28E5" w:rsidRPr="000863F7" w:rsidRDefault="006F28E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3B2AE8C3" w14:textId="77777777" w:rsidR="006F28E5" w:rsidRPr="005F48AD" w:rsidRDefault="006F28E5" w:rsidP="000863F7">
      <w:pPr>
        <w:snapToGrid w:val="0"/>
        <w:ind w:left="1440" w:firstLine="720"/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</w:pPr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@</w:t>
      </w:r>
      <w:r w:rsidR="0009440E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trc1</w:t>
      </w:r>
    </w:p>
    <w:p w14:paraId="783048D8" w14:textId="77777777" w:rsidR="006F28E5" w:rsidRPr="000863F7" w:rsidRDefault="006F28E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def </w:t>
      </w:r>
      <w:r w:rsidR="00000489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 </w:t>
      </w:r>
      <w:proofErr w:type="spellStart"/>
      <w:r w:rsidR="00596B23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sum</w:t>
      </w:r>
      <w:proofErr w:type="gramEnd"/>
      <w:r w:rsidR="00596B23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_sqr</w:t>
      </w:r>
      <w:proofErr w:type="spellEnd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(n):</w:t>
      </w:r>
    </w:p>
    <w:p w14:paraId="6F6775A9" w14:textId="77777777" w:rsidR="00021749" w:rsidRPr="00CE0541" w:rsidRDefault="00021749" w:rsidP="00CE0541">
      <w:pPr>
        <w:pStyle w:val="ListParagraph"/>
        <w:suppressAutoHyphens w:val="0"/>
        <w:snapToGrid w:val="0"/>
        <w:ind w:left="144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DA3605">
        <w:rPr>
          <w:rFonts w:eastAsia="TimesNewRomanPS-BoldMT" w:cs="SimSun"/>
          <w:bCs/>
          <w:i/>
          <w:sz w:val="22"/>
        </w:rPr>
        <w:t> </w:t>
      </w:r>
      <w:r>
        <w:rPr>
          <w:rFonts w:eastAsia="TimesNewRomanPS-BoldMT" w:cs="SimSun"/>
          <w:bCs/>
          <w:i/>
          <w:sz w:val="22"/>
        </w:rPr>
        <w:t xml:space="preserve"> </w:t>
      </w:r>
      <w:r w:rsidR="00CE0541">
        <w:rPr>
          <w:rFonts w:eastAsia="TimesNewRomanPS-BoldMT" w:cs="SimSun"/>
          <w:bCs/>
          <w:i/>
          <w:sz w:val="22"/>
        </w:rPr>
        <w:tab/>
      </w:r>
      <w:r w:rsidR="00CE0541">
        <w:rPr>
          <w:rFonts w:eastAsia="TimesNewRomanPS-BoldMT" w:cs="SimSun"/>
          <w:bCs/>
          <w:i/>
          <w:sz w:val="22"/>
        </w:rPr>
        <w:tab/>
      </w:r>
      <w:r w:rsidR="00CE0541">
        <w:rPr>
          <w:rFonts w:eastAsia="TimesNewRomanPS-BoldMT" w:cs="SimSun"/>
          <w:bCs/>
          <w:i/>
          <w:sz w:val="22"/>
        </w:rPr>
        <w:tab/>
      </w:r>
      <w:r w:rsidRPr="00CE0541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 YOUR SOURCE CODE HRER """</w:t>
      </w:r>
    </w:p>
    <w:p w14:paraId="6F19C383" w14:textId="77777777" w:rsidR="006F28E5" w:rsidRDefault="006F28E5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4A6E60D1" w14:textId="77777777" w:rsidR="00021749" w:rsidRDefault="00021749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0784FEE2" w14:textId="77777777" w:rsidR="00021749" w:rsidRDefault="00021749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1432C61F" w14:textId="77777777" w:rsidR="001A4071" w:rsidRDefault="001A4071" w:rsidP="00914EF4">
      <w:pPr>
        <w:snapToGrid w:val="0"/>
        <w:rPr>
          <w:rFonts w:eastAsia="TimesNewRomanPS-BoldMT" w:cs="SimSun"/>
          <w:bCs/>
          <w:i/>
          <w:sz w:val="22"/>
        </w:rPr>
      </w:pPr>
    </w:p>
    <w:p w14:paraId="7AE75891" w14:textId="77777777" w:rsidR="00021749" w:rsidRPr="000863F7" w:rsidRDefault="00021749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183DB38E" w14:textId="77777777" w:rsidR="006F28E5" w:rsidRDefault="003C3A6D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>
        <w:rPr>
          <w:rFonts w:eastAsia="TimesNewRomanPS-BoldMT" w:cs="SimSun"/>
          <w:bCs/>
          <w:i/>
          <w:sz w:val="22"/>
        </w:rPr>
        <w:t xml:space="preserve">&gt;&gt;&gt; </w:t>
      </w:r>
      <w:proofErr w:type="spellStart"/>
      <w:proofErr w:type="gramStart"/>
      <w:r>
        <w:rPr>
          <w:rFonts w:eastAsia="TimesNewRomanPS-BoldMT" w:cs="SimSun"/>
          <w:bCs/>
          <w:i/>
          <w:sz w:val="22"/>
        </w:rPr>
        <w:t>sqr</w:t>
      </w:r>
      <w:proofErr w:type="spellEnd"/>
      <w:r w:rsidR="006F28E5" w:rsidRPr="000863F7">
        <w:rPr>
          <w:rFonts w:eastAsia="TimesNewRomanPS-BoldMT" w:cs="SimSun"/>
          <w:bCs/>
          <w:i/>
          <w:sz w:val="22"/>
        </w:rPr>
        <w:t>(</w:t>
      </w:r>
      <w:proofErr w:type="gramEnd"/>
      <w:r w:rsidR="006F28E5" w:rsidRPr="000863F7">
        <w:rPr>
          <w:rFonts w:eastAsia="TimesNewRomanPS-BoldMT" w:cs="SimSun"/>
          <w:bCs/>
          <w:i/>
          <w:sz w:val="22"/>
        </w:rPr>
        <w:t>3)</w:t>
      </w:r>
    </w:p>
    <w:p w14:paraId="121E1240" w14:textId="77777777" w:rsidR="003C3A6D" w:rsidRPr="000863F7" w:rsidRDefault="003C3A6D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FF5898">
        <w:rPr>
          <w:rFonts w:eastAsia="TimesNewRomanPS-BoldMT" w:cs="SimSun"/>
          <w:b/>
          <w:bCs/>
          <w:i/>
          <w:sz w:val="22"/>
        </w:rPr>
        <w:t>Calling</w:t>
      </w:r>
      <w:r w:rsidRPr="003C3A6D">
        <w:rPr>
          <w:rFonts w:eastAsia="TimesNewRomanPS-BoldMT" w:cs="SimSun"/>
          <w:bCs/>
          <w:i/>
          <w:sz w:val="22"/>
        </w:rPr>
        <w:t xml:space="preserve"> &lt;function </w:t>
      </w:r>
      <w:proofErr w:type="spellStart"/>
      <w:r w:rsidR="00C8001B">
        <w:rPr>
          <w:rFonts w:eastAsia="TimesNewRomanPS-BoldMT" w:cs="SimSun"/>
          <w:b/>
          <w:bCs/>
          <w:i/>
          <w:sz w:val="22"/>
        </w:rPr>
        <w:t>sqr</w:t>
      </w:r>
      <w:proofErr w:type="spellEnd"/>
      <w:r w:rsidRPr="003C3A6D">
        <w:rPr>
          <w:rFonts w:eastAsia="TimesNewRomanPS-BoldMT" w:cs="SimSun"/>
          <w:bCs/>
          <w:i/>
          <w:sz w:val="22"/>
        </w:rPr>
        <w:t xml:space="preserve"> at 0x7f73e7ce8620&gt; on argument </w:t>
      </w:r>
      <w:r w:rsidRPr="003C3A6D">
        <w:rPr>
          <w:rFonts w:eastAsia="TimesNewRomanPS-BoldMT" w:cs="SimSun"/>
          <w:b/>
          <w:bCs/>
          <w:i/>
          <w:sz w:val="22"/>
        </w:rPr>
        <w:t>3</w:t>
      </w:r>
    </w:p>
    <w:p w14:paraId="26AED58D" w14:textId="77777777" w:rsidR="006F28E5" w:rsidRPr="00663AEA" w:rsidRDefault="00943F0D" w:rsidP="000863F7">
      <w:pPr>
        <w:snapToGrid w:val="0"/>
        <w:ind w:left="1440" w:firstLine="720"/>
        <w:rPr>
          <w:rFonts w:eastAsia="TimesNewRomanPS-BoldMT" w:cs="SimSun"/>
          <w:b/>
          <w:bCs/>
          <w:i/>
          <w:color w:val="FF0000"/>
          <w:sz w:val="22"/>
        </w:rPr>
      </w:pPr>
      <w:r w:rsidRPr="00663AEA">
        <w:rPr>
          <w:rFonts w:eastAsia="TimesNewRomanPS-BoldMT" w:cs="SimSun"/>
          <w:b/>
          <w:bCs/>
          <w:i/>
          <w:color w:val="FF0000"/>
          <w:sz w:val="22"/>
        </w:rPr>
        <w:t>9</w:t>
      </w:r>
      <w:r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="001C68C3" w:rsidRPr="00663AEA">
        <w:rPr>
          <w:rFonts w:eastAsia="TimesNewRomanPS-BoldMT" w:cs="SimSun"/>
          <w:b/>
          <w:bCs/>
          <w:i/>
          <w:color w:val="FF0000"/>
          <w:sz w:val="22"/>
        </w:rPr>
        <w:t># 9 = 3^2</w:t>
      </w:r>
    </w:p>
    <w:p w14:paraId="1C4353D2" w14:textId="77777777" w:rsidR="006F28E5" w:rsidRDefault="0084261B" w:rsidP="000863F7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>
        <w:rPr>
          <w:rFonts w:eastAsia="TimesNewRomanPS-BoldMT" w:cs="SimSun"/>
          <w:bCs/>
          <w:i/>
          <w:sz w:val="22"/>
        </w:rPr>
        <w:t xml:space="preserve">&gt;&gt;&gt; </w:t>
      </w:r>
      <w:proofErr w:type="spellStart"/>
      <w:r>
        <w:rPr>
          <w:rFonts w:eastAsia="TimesNewRomanPS-BoldMT" w:cs="SimSun"/>
          <w:bCs/>
          <w:i/>
          <w:sz w:val="22"/>
        </w:rPr>
        <w:t>sum_</w:t>
      </w:r>
      <w:proofErr w:type="gramStart"/>
      <w:r>
        <w:rPr>
          <w:rFonts w:eastAsia="TimesNewRomanPS-BoldMT" w:cs="SimSun"/>
          <w:bCs/>
          <w:i/>
          <w:sz w:val="22"/>
        </w:rPr>
        <w:t>sqr</w:t>
      </w:r>
      <w:proofErr w:type="spellEnd"/>
      <w:r w:rsidR="006F28E5" w:rsidRPr="000863F7">
        <w:rPr>
          <w:rFonts w:eastAsia="TimesNewRomanPS-BoldMT" w:cs="SimSun"/>
          <w:bCs/>
          <w:i/>
          <w:sz w:val="22"/>
        </w:rPr>
        <w:t>(</w:t>
      </w:r>
      <w:proofErr w:type="gramEnd"/>
      <w:r w:rsidR="006F28E5" w:rsidRPr="000863F7">
        <w:rPr>
          <w:rFonts w:eastAsia="TimesNewRomanPS-BoldMT" w:cs="SimSun"/>
          <w:bCs/>
          <w:i/>
          <w:sz w:val="22"/>
        </w:rPr>
        <w:t>3)</w:t>
      </w:r>
    </w:p>
    <w:p w14:paraId="5DF371B5" w14:textId="77777777" w:rsidR="00C358ED" w:rsidRPr="00C358ED" w:rsidRDefault="00C358ED" w:rsidP="00537609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C358ED">
        <w:rPr>
          <w:rFonts w:eastAsia="TimesNewRomanPS-BoldMT" w:cs="SimSun"/>
          <w:b/>
          <w:bCs/>
          <w:i/>
          <w:sz w:val="22"/>
        </w:rPr>
        <w:t>Calling</w:t>
      </w:r>
      <w:r w:rsidRPr="00C358ED">
        <w:rPr>
          <w:rFonts w:eastAsia="TimesNewRomanPS-BoldMT" w:cs="SimSun"/>
          <w:bCs/>
          <w:i/>
          <w:sz w:val="22"/>
        </w:rPr>
        <w:t xml:space="preserve"> &lt;function </w:t>
      </w:r>
      <w:proofErr w:type="spellStart"/>
      <w:r w:rsidRPr="00C358ED">
        <w:rPr>
          <w:rFonts w:eastAsia="TimesNewRomanPS-BoldMT" w:cs="SimSun"/>
          <w:b/>
          <w:bCs/>
          <w:i/>
          <w:sz w:val="22"/>
        </w:rPr>
        <w:t>sum_sqr</w:t>
      </w:r>
      <w:proofErr w:type="spellEnd"/>
      <w:r w:rsidRPr="00C358ED">
        <w:rPr>
          <w:rFonts w:eastAsia="TimesNewRomanPS-BoldMT" w:cs="SimSun"/>
          <w:bCs/>
          <w:i/>
          <w:sz w:val="22"/>
        </w:rPr>
        <w:t xml:space="preserve"> at 0x7f73e7c410d0&gt; on argument </w:t>
      </w:r>
      <w:r w:rsidRPr="00C358ED">
        <w:rPr>
          <w:rFonts w:eastAsia="TimesNewRomanPS-BoldMT" w:cs="SimSun"/>
          <w:b/>
          <w:bCs/>
          <w:i/>
          <w:sz w:val="22"/>
        </w:rPr>
        <w:t>3</w:t>
      </w:r>
    </w:p>
    <w:p w14:paraId="5F5E2576" w14:textId="77777777" w:rsidR="00C358ED" w:rsidRPr="00C358ED" w:rsidRDefault="00C358ED" w:rsidP="00537609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C358ED">
        <w:rPr>
          <w:rFonts w:eastAsia="TimesNewRomanPS-BoldMT" w:cs="SimSun"/>
          <w:b/>
          <w:bCs/>
          <w:i/>
          <w:sz w:val="22"/>
        </w:rPr>
        <w:t>Calling</w:t>
      </w:r>
      <w:r w:rsidRPr="00C358ED">
        <w:rPr>
          <w:rFonts w:eastAsia="TimesNewRomanPS-BoldMT" w:cs="SimSun"/>
          <w:bCs/>
          <w:i/>
          <w:sz w:val="22"/>
        </w:rPr>
        <w:t xml:space="preserve"> &lt;function </w:t>
      </w:r>
      <w:proofErr w:type="spellStart"/>
      <w:r w:rsidRPr="00C358ED">
        <w:rPr>
          <w:rFonts w:eastAsia="TimesNewRomanPS-BoldMT" w:cs="SimSun"/>
          <w:b/>
          <w:bCs/>
          <w:i/>
          <w:sz w:val="22"/>
        </w:rPr>
        <w:t>sqr</w:t>
      </w:r>
      <w:proofErr w:type="spellEnd"/>
      <w:r w:rsidRPr="00C358ED">
        <w:rPr>
          <w:rFonts w:eastAsia="TimesNewRomanPS-BoldMT" w:cs="SimSun"/>
          <w:bCs/>
          <w:i/>
          <w:sz w:val="22"/>
        </w:rPr>
        <w:t xml:space="preserve"> at 0x7f73e7c41158&gt; on argument </w:t>
      </w:r>
      <w:r w:rsidRPr="00C358ED">
        <w:rPr>
          <w:rFonts w:eastAsia="TimesNewRomanPS-BoldMT" w:cs="SimSun"/>
          <w:b/>
          <w:bCs/>
          <w:i/>
          <w:sz w:val="22"/>
        </w:rPr>
        <w:t>1</w:t>
      </w:r>
    </w:p>
    <w:p w14:paraId="39D0119C" w14:textId="77777777" w:rsidR="00C358ED" w:rsidRPr="00C358ED" w:rsidRDefault="00C358ED" w:rsidP="00537609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C358ED">
        <w:rPr>
          <w:rFonts w:eastAsia="TimesNewRomanPS-BoldMT" w:cs="SimSun"/>
          <w:b/>
          <w:bCs/>
          <w:i/>
          <w:sz w:val="22"/>
        </w:rPr>
        <w:t>Calling</w:t>
      </w:r>
      <w:r w:rsidRPr="00C358ED">
        <w:rPr>
          <w:rFonts w:eastAsia="TimesNewRomanPS-BoldMT" w:cs="SimSun"/>
          <w:bCs/>
          <w:i/>
          <w:sz w:val="22"/>
        </w:rPr>
        <w:t xml:space="preserve"> &lt;function </w:t>
      </w:r>
      <w:proofErr w:type="spellStart"/>
      <w:r w:rsidRPr="00C358ED">
        <w:rPr>
          <w:rFonts w:eastAsia="TimesNewRomanPS-BoldMT" w:cs="SimSun"/>
          <w:b/>
          <w:bCs/>
          <w:i/>
          <w:sz w:val="22"/>
        </w:rPr>
        <w:t>sqr</w:t>
      </w:r>
      <w:proofErr w:type="spellEnd"/>
      <w:r w:rsidRPr="00C358ED">
        <w:rPr>
          <w:rFonts w:eastAsia="TimesNewRomanPS-BoldMT" w:cs="SimSun"/>
          <w:bCs/>
          <w:i/>
          <w:sz w:val="22"/>
        </w:rPr>
        <w:t xml:space="preserve"> at 0x7f73e7c41158&gt; on argument </w:t>
      </w:r>
      <w:r w:rsidRPr="00C358ED">
        <w:rPr>
          <w:rFonts w:eastAsia="TimesNewRomanPS-BoldMT" w:cs="SimSun"/>
          <w:b/>
          <w:bCs/>
          <w:i/>
          <w:sz w:val="22"/>
        </w:rPr>
        <w:t>2</w:t>
      </w:r>
    </w:p>
    <w:p w14:paraId="7E405D2B" w14:textId="77777777" w:rsidR="006F28E5" w:rsidRDefault="00C358ED" w:rsidP="00537609">
      <w:pPr>
        <w:snapToGrid w:val="0"/>
        <w:ind w:left="1440" w:firstLine="720"/>
        <w:rPr>
          <w:sz w:val="22"/>
          <w:szCs w:val="22"/>
        </w:rPr>
      </w:pPr>
      <w:r w:rsidRPr="009C399D">
        <w:rPr>
          <w:rFonts w:eastAsia="TimesNewRomanPS-BoldMT" w:cs="SimSun"/>
          <w:b/>
          <w:bCs/>
          <w:i/>
          <w:sz w:val="22"/>
        </w:rPr>
        <w:t>Calling</w:t>
      </w:r>
      <w:r w:rsidRPr="00537609">
        <w:rPr>
          <w:rFonts w:eastAsia="TimesNewRomanPS-BoldMT" w:cs="SimSun"/>
          <w:bCs/>
          <w:i/>
          <w:sz w:val="22"/>
        </w:rPr>
        <w:t xml:space="preserve"> &lt;function </w:t>
      </w:r>
      <w:proofErr w:type="spellStart"/>
      <w:r w:rsidRPr="007C7BE8">
        <w:rPr>
          <w:rFonts w:eastAsia="TimesNewRomanPS-BoldMT" w:cs="SimSun"/>
          <w:b/>
          <w:bCs/>
          <w:i/>
          <w:sz w:val="22"/>
        </w:rPr>
        <w:t>sqr</w:t>
      </w:r>
      <w:proofErr w:type="spellEnd"/>
      <w:r w:rsidRPr="00537609">
        <w:rPr>
          <w:rFonts w:eastAsia="TimesNewRomanPS-BoldMT" w:cs="SimSun"/>
          <w:bCs/>
          <w:i/>
          <w:sz w:val="22"/>
        </w:rPr>
        <w:t xml:space="preserve"> at 0x7f73e7c41158&gt; on argument</w:t>
      </w:r>
      <w:r w:rsidR="007C7BE8" w:rsidRPr="007C7BE8">
        <w:rPr>
          <w:rFonts w:eastAsia="TimesNewRomanPS-BoldMT" w:cs="SimSun"/>
          <w:bCs/>
          <w:i/>
          <w:sz w:val="22"/>
        </w:rPr>
        <w:t xml:space="preserve"> </w:t>
      </w:r>
      <w:r w:rsidRPr="007C7BE8">
        <w:rPr>
          <w:rFonts w:eastAsia="TimesNewRomanPS-BoldMT" w:cs="SimSun"/>
          <w:b/>
          <w:bCs/>
          <w:i/>
          <w:sz w:val="22"/>
        </w:rPr>
        <w:t>3</w:t>
      </w:r>
    </w:p>
    <w:p w14:paraId="0643301D" w14:textId="77777777" w:rsidR="00DC1A7C" w:rsidRPr="00663AEA" w:rsidRDefault="00537609" w:rsidP="00585CE3">
      <w:pPr>
        <w:snapToGrid w:val="0"/>
        <w:ind w:left="1440" w:firstLine="720"/>
        <w:rPr>
          <w:rFonts w:eastAsia="TimesNewRomanPS-BoldMT" w:cs="SimSun"/>
          <w:b/>
          <w:bCs/>
          <w:i/>
          <w:color w:val="FF0000"/>
          <w:sz w:val="22"/>
        </w:rPr>
      </w:pPr>
      <w:r w:rsidRPr="00663AEA">
        <w:rPr>
          <w:rFonts w:eastAsia="TimesNewRomanPS-BoldMT" w:cs="SimSun"/>
          <w:b/>
          <w:bCs/>
          <w:i/>
          <w:color w:val="FF0000"/>
          <w:sz w:val="22"/>
        </w:rPr>
        <w:t>14</w:t>
      </w:r>
      <w:r w:rsidR="00943F0D"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="00943F0D"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="00943F0D"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="00943F0D" w:rsidRPr="00663AEA">
        <w:rPr>
          <w:rFonts w:eastAsia="TimesNewRomanPS-BoldMT" w:cs="SimSun"/>
          <w:b/>
          <w:bCs/>
          <w:i/>
          <w:color w:val="FF0000"/>
          <w:sz w:val="22"/>
        </w:rPr>
        <w:tab/>
      </w:r>
      <w:r w:rsidRPr="00663AEA">
        <w:rPr>
          <w:rFonts w:eastAsia="TimesNewRomanPS-BoldMT" w:cs="SimSun"/>
          <w:b/>
          <w:bCs/>
          <w:i/>
          <w:color w:val="FF0000"/>
          <w:sz w:val="22"/>
        </w:rPr>
        <w:t xml:space="preserve"># 14 = 1^2 + 2^2 + 3^2 </w:t>
      </w:r>
    </w:p>
    <w:p w14:paraId="5A9974D1" w14:textId="77777777" w:rsidR="00663AEA" w:rsidRDefault="00663AEA" w:rsidP="00663AEA">
      <w:pPr>
        <w:snapToGrid w:val="0"/>
        <w:rPr>
          <w:rFonts w:eastAsia="TimesNewRomanPS-BoldMT" w:cs="SimSun"/>
          <w:bCs/>
          <w:sz w:val="24"/>
        </w:rPr>
      </w:pPr>
    </w:p>
    <w:p w14:paraId="4C235D2D" w14:textId="77777777" w:rsidR="00663AEA" w:rsidRDefault="00663AEA" w:rsidP="00663AEA">
      <w:pPr>
        <w:snapToGrid w:val="0"/>
        <w:rPr>
          <w:rFonts w:eastAsia="TimesNewRomanPS-BoldMT" w:cs="SimSun"/>
          <w:bCs/>
          <w:sz w:val="24"/>
        </w:rPr>
      </w:pPr>
    </w:p>
    <w:p w14:paraId="03BA6CBB" w14:textId="20995131" w:rsidR="00663AEA" w:rsidRDefault="00663AEA" w:rsidP="00193ACD">
      <w:pPr>
        <w:snapToGrid w:val="0"/>
        <w:ind w:left="900" w:hanging="540"/>
        <w:rPr>
          <w:rFonts w:eastAsia="TimesNewRomanPS-BoldMT" w:cs="SimSun"/>
          <w:bCs/>
          <w:i/>
          <w:color w:val="FF0000"/>
          <w:sz w:val="24"/>
        </w:rPr>
      </w:pPr>
      <w:r w:rsidRPr="0052540E">
        <w:rPr>
          <w:rFonts w:eastAsia="TimesNewRomanPS-BoldMT" w:cs="SimSun"/>
          <w:bCs/>
          <w:i/>
          <w:sz w:val="24"/>
        </w:rPr>
        <w:lastRenderedPageBreak/>
        <w:t xml:space="preserve">Hint: </w:t>
      </w:r>
      <w:proofErr w:type="spellStart"/>
      <w:proofErr w:type="gramStart"/>
      <w:r w:rsidRPr="0052540E">
        <w:rPr>
          <w:rFonts w:eastAsia="TimesNewRomanPS-BoldMT" w:cs="SimSun"/>
          <w:bCs/>
          <w:i/>
          <w:color w:val="FF0000"/>
          <w:sz w:val="24"/>
        </w:rPr>
        <w:t>sqr</w:t>
      </w:r>
      <w:proofErr w:type="spellEnd"/>
      <w:r w:rsidRPr="0052540E">
        <w:rPr>
          <w:rFonts w:eastAsia="TimesNewRomanPS-BoldMT" w:cs="SimSun"/>
          <w:bCs/>
          <w:i/>
          <w:color w:val="FF0000"/>
          <w:sz w:val="24"/>
        </w:rPr>
        <w:t>(</w:t>
      </w:r>
      <w:proofErr w:type="gramEnd"/>
      <w:r w:rsidRPr="0052540E">
        <w:rPr>
          <w:rFonts w:eastAsia="TimesNewRomanPS-BoldMT" w:cs="SimSun"/>
          <w:bCs/>
          <w:i/>
          <w:color w:val="FF0000"/>
          <w:sz w:val="24"/>
        </w:rPr>
        <w:t>3)</w:t>
      </w:r>
      <w:r w:rsidRPr="0052540E">
        <w:rPr>
          <w:rFonts w:eastAsia="TimesNewRomanPS-BoldMT" w:cs="SimSun"/>
          <w:bCs/>
          <w:i/>
          <w:sz w:val="24"/>
        </w:rPr>
        <w:t xml:space="preserve"> with a decorator </w:t>
      </w:r>
      <w:r w:rsidRPr="0052540E">
        <w:rPr>
          <w:rFonts w:eastAsia="TimesNewRomanPS-BoldMT" w:cs="SimSun"/>
          <w:bCs/>
          <w:i/>
          <w:color w:val="00B0F0"/>
          <w:sz w:val="24"/>
        </w:rPr>
        <w:t>@trc1</w:t>
      </w:r>
      <w:r w:rsidRPr="0052540E">
        <w:rPr>
          <w:rFonts w:eastAsia="TimesNewRomanPS-BoldMT" w:cs="SimSun"/>
          <w:bCs/>
          <w:i/>
          <w:sz w:val="24"/>
        </w:rPr>
        <w:t xml:space="preserve"> will be coming </w:t>
      </w:r>
      <w:r w:rsidRPr="0052540E">
        <w:rPr>
          <w:rFonts w:eastAsia="TimesNewRomanPS-BoldMT" w:cs="SimSun"/>
          <w:bCs/>
          <w:i/>
          <w:color w:val="00B0F0"/>
          <w:sz w:val="24"/>
        </w:rPr>
        <w:t>trc1</w:t>
      </w:r>
      <w:r w:rsidRPr="0052540E">
        <w:rPr>
          <w:rFonts w:eastAsia="TimesNewRomanPS-BoldMT" w:cs="SimSun"/>
          <w:bCs/>
          <w:i/>
          <w:color w:val="FF0000"/>
          <w:sz w:val="24"/>
        </w:rPr>
        <w:t>(</w:t>
      </w:r>
      <w:proofErr w:type="spellStart"/>
      <w:r w:rsidRPr="0052540E">
        <w:rPr>
          <w:rFonts w:eastAsia="TimesNewRomanPS-BoldMT" w:cs="SimSun"/>
          <w:bCs/>
          <w:i/>
          <w:color w:val="FF0000"/>
          <w:sz w:val="24"/>
        </w:rPr>
        <w:t>sqr</w:t>
      </w:r>
      <w:proofErr w:type="spellEnd"/>
      <w:r w:rsidRPr="0052540E">
        <w:rPr>
          <w:rFonts w:eastAsia="TimesNewRomanPS-BoldMT" w:cs="SimSun"/>
          <w:bCs/>
          <w:i/>
          <w:color w:val="FF0000"/>
          <w:sz w:val="24"/>
        </w:rPr>
        <w:t>)(3)</w:t>
      </w:r>
      <w:r w:rsidR="007333EB" w:rsidRPr="0052540E">
        <w:rPr>
          <w:rFonts w:eastAsia="TimesNewRomanPS-BoldMT" w:cs="SimSun"/>
          <w:bCs/>
          <w:i/>
          <w:color w:val="000000"/>
          <w:sz w:val="24"/>
        </w:rPr>
        <w:t>,</w:t>
      </w:r>
      <w:r w:rsidRPr="0052540E">
        <w:rPr>
          <w:rFonts w:eastAsia="TimesNewRomanPS-BoldMT" w:cs="SimSun"/>
          <w:bCs/>
          <w:i/>
          <w:color w:val="000000"/>
          <w:sz w:val="24"/>
        </w:rPr>
        <w:t xml:space="preserve"> </w:t>
      </w:r>
      <w:r w:rsidRPr="0052540E">
        <w:rPr>
          <w:rFonts w:eastAsia="TimesNewRomanPS-BoldMT" w:cs="SimSun"/>
          <w:bCs/>
          <w:i/>
          <w:sz w:val="24"/>
        </w:rPr>
        <w:t xml:space="preserve">likewise </w:t>
      </w:r>
      <w:proofErr w:type="spellStart"/>
      <w:r w:rsidRPr="0052540E">
        <w:rPr>
          <w:rFonts w:eastAsia="TimesNewRomanPS-BoldMT" w:cs="SimSun"/>
          <w:bCs/>
          <w:i/>
          <w:color w:val="FF0000"/>
          <w:sz w:val="24"/>
        </w:rPr>
        <w:t>sum_sqr</w:t>
      </w:r>
      <w:proofErr w:type="spellEnd"/>
      <w:r w:rsidRPr="0052540E">
        <w:rPr>
          <w:rFonts w:eastAsia="TimesNewRomanPS-BoldMT" w:cs="SimSun"/>
          <w:bCs/>
          <w:i/>
          <w:color w:val="FF0000"/>
          <w:sz w:val="24"/>
        </w:rPr>
        <w:t>(3)</w:t>
      </w:r>
      <w:r w:rsidRPr="0052540E">
        <w:rPr>
          <w:rFonts w:eastAsia="TimesNewRomanPS-BoldMT" w:cs="SimSun"/>
          <w:bCs/>
          <w:i/>
          <w:sz w:val="24"/>
        </w:rPr>
        <w:t xml:space="preserve"> should be </w:t>
      </w:r>
      <w:r w:rsidRPr="0052540E">
        <w:rPr>
          <w:rFonts w:eastAsia="TimesNewRomanPS-BoldMT" w:cs="SimSun"/>
          <w:bCs/>
          <w:i/>
          <w:color w:val="00B0F0"/>
          <w:sz w:val="24"/>
        </w:rPr>
        <w:t>trc1</w:t>
      </w:r>
      <w:r w:rsidRPr="0052540E">
        <w:rPr>
          <w:rFonts w:eastAsia="TimesNewRomanPS-BoldMT" w:cs="SimSun"/>
          <w:bCs/>
          <w:i/>
          <w:color w:val="FF0000"/>
          <w:sz w:val="24"/>
        </w:rPr>
        <w:t>(</w:t>
      </w:r>
      <w:proofErr w:type="spellStart"/>
      <w:r w:rsidRPr="0052540E">
        <w:rPr>
          <w:rFonts w:eastAsia="TimesNewRomanPS-BoldMT" w:cs="SimSun"/>
          <w:bCs/>
          <w:i/>
          <w:color w:val="FF0000"/>
          <w:sz w:val="24"/>
        </w:rPr>
        <w:t>sum_sqr</w:t>
      </w:r>
      <w:proofErr w:type="spellEnd"/>
      <w:r w:rsidRPr="0052540E">
        <w:rPr>
          <w:rFonts w:eastAsia="TimesNewRomanPS-BoldMT" w:cs="SimSun"/>
          <w:bCs/>
          <w:i/>
          <w:color w:val="FF0000"/>
          <w:sz w:val="24"/>
        </w:rPr>
        <w:t>)(3)</w:t>
      </w:r>
    </w:p>
    <w:p w14:paraId="3C83357B" w14:textId="77777777" w:rsidR="009A44AB" w:rsidRDefault="009A44AB" w:rsidP="009A44AB">
      <w:pPr>
        <w:pStyle w:val="HTMLPreformatted"/>
        <w:shd w:val="clear" w:color="auto" w:fill="232425"/>
        <w:rPr>
          <w:color w:val="CFD2D5"/>
          <w:sz w:val="27"/>
          <w:szCs w:val="27"/>
        </w:rPr>
      </w:pPr>
      <w:r>
        <w:rPr>
          <w:color w:val="CC7832"/>
          <w:sz w:val="27"/>
          <w:szCs w:val="27"/>
        </w:rPr>
        <w:t xml:space="preserve">def </w:t>
      </w:r>
      <w:r>
        <w:rPr>
          <w:color w:val="FFC66D"/>
          <w:sz w:val="27"/>
          <w:szCs w:val="27"/>
        </w:rPr>
        <w:t>trc1</w:t>
      </w:r>
      <w:r>
        <w:rPr>
          <w:color w:val="CFD2D5"/>
          <w:sz w:val="27"/>
          <w:szCs w:val="27"/>
        </w:rPr>
        <w:t>(g):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FFC66D"/>
          <w:sz w:val="27"/>
          <w:szCs w:val="27"/>
        </w:rPr>
        <w:t>f</w:t>
      </w:r>
      <w:r>
        <w:rPr>
          <w:color w:val="CFD2D5"/>
          <w:sz w:val="27"/>
          <w:szCs w:val="27"/>
        </w:rPr>
        <w:t>(</w:t>
      </w:r>
      <w:r>
        <w:rPr>
          <w:color w:val="72737A"/>
          <w:sz w:val="27"/>
          <w:szCs w:val="27"/>
        </w:rPr>
        <w:t>num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CFD2D5"/>
          <w:sz w:val="27"/>
          <w:szCs w:val="27"/>
        </w:rPr>
        <w:t>g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CFD2D5"/>
          <w:sz w:val="27"/>
          <w:szCs w:val="27"/>
        </w:rPr>
        <w:t>f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BBB529"/>
          <w:sz w:val="27"/>
          <w:szCs w:val="27"/>
        </w:rPr>
        <w:t>@trc1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def </w:t>
      </w:r>
      <w:proofErr w:type="spellStart"/>
      <w:r>
        <w:rPr>
          <w:color w:val="FFC66D"/>
          <w:sz w:val="27"/>
          <w:szCs w:val="27"/>
        </w:rPr>
        <w:t>sqr</w:t>
      </w:r>
      <w:proofErr w:type="spellEnd"/>
      <w:r>
        <w:rPr>
          <w:color w:val="CFD2D5"/>
          <w:sz w:val="27"/>
          <w:szCs w:val="27"/>
        </w:rPr>
        <w:t>(x):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CFD2D5"/>
          <w:sz w:val="27"/>
          <w:szCs w:val="27"/>
        </w:rPr>
        <w:t>x * x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BBB529"/>
          <w:sz w:val="27"/>
          <w:szCs w:val="27"/>
        </w:rPr>
        <w:t>@trc1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def </w:t>
      </w:r>
      <w:proofErr w:type="spellStart"/>
      <w:r>
        <w:rPr>
          <w:color w:val="FFC66D"/>
          <w:sz w:val="27"/>
          <w:szCs w:val="27"/>
        </w:rPr>
        <w:t>sum_sqr</w:t>
      </w:r>
      <w:proofErr w:type="spellEnd"/>
      <w:r>
        <w:rPr>
          <w:color w:val="CFD2D5"/>
          <w:sz w:val="27"/>
          <w:szCs w:val="27"/>
        </w:rPr>
        <w:t>(n):</w:t>
      </w:r>
      <w:r>
        <w:rPr>
          <w:color w:val="CFD2D5"/>
          <w:sz w:val="27"/>
          <w:szCs w:val="27"/>
        </w:rPr>
        <w:br/>
        <w:t xml:space="preserve">    total 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for </w:t>
      </w:r>
      <w:proofErr w:type="spellStart"/>
      <w:r>
        <w:rPr>
          <w:color w:val="CFD2D5"/>
          <w:sz w:val="27"/>
          <w:szCs w:val="27"/>
        </w:rPr>
        <w:t>i</w:t>
      </w:r>
      <w:proofErr w:type="spellEnd"/>
      <w:r>
        <w:rPr>
          <w:color w:val="CFD2D5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 xml:space="preserve">in </w:t>
      </w:r>
      <w:proofErr w:type="gramStart"/>
      <w:r>
        <w:rPr>
          <w:color w:val="8888C6"/>
          <w:sz w:val="27"/>
          <w:szCs w:val="27"/>
        </w:rPr>
        <w:t>range</w:t>
      </w:r>
      <w:r>
        <w:rPr>
          <w:color w:val="CFD2D5"/>
          <w:sz w:val="27"/>
          <w:szCs w:val="27"/>
        </w:rPr>
        <w:t>(</w:t>
      </w:r>
      <w:proofErr w:type="gramEnd"/>
      <w:r>
        <w:rPr>
          <w:color w:val="CFD2D5"/>
          <w:sz w:val="27"/>
          <w:szCs w:val="27"/>
        </w:rPr>
        <w:t xml:space="preserve">n + </w:t>
      </w:r>
      <w:r>
        <w:rPr>
          <w:color w:val="6897BB"/>
          <w:sz w:val="27"/>
          <w:szCs w:val="27"/>
        </w:rPr>
        <w:t>1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total += </w:t>
      </w:r>
      <w:proofErr w:type="spellStart"/>
      <w:r>
        <w:rPr>
          <w:color w:val="CFD2D5"/>
          <w:sz w:val="27"/>
          <w:szCs w:val="27"/>
        </w:rPr>
        <w:t>i</w:t>
      </w:r>
      <w:proofErr w:type="spellEnd"/>
      <w:r>
        <w:rPr>
          <w:color w:val="CFD2D5"/>
          <w:sz w:val="27"/>
          <w:szCs w:val="27"/>
        </w:rPr>
        <w:t xml:space="preserve"> * i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CFD2D5"/>
          <w:sz w:val="27"/>
          <w:szCs w:val="27"/>
        </w:rPr>
        <w:t>total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sqr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6897BB"/>
          <w:sz w:val="27"/>
          <w:szCs w:val="27"/>
        </w:rPr>
        <w:t>3</w:t>
      </w:r>
      <w:r>
        <w:rPr>
          <w:color w:val="CFD2D5"/>
          <w:sz w:val="27"/>
          <w:szCs w:val="27"/>
        </w:rPr>
        <w:t>))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sum_sqr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6897BB"/>
          <w:sz w:val="27"/>
          <w:szCs w:val="27"/>
        </w:rPr>
        <w:t>3</w:t>
      </w:r>
      <w:r>
        <w:rPr>
          <w:color w:val="CFD2D5"/>
          <w:sz w:val="27"/>
          <w:szCs w:val="27"/>
        </w:rPr>
        <w:t>))</w:t>
      </w:r>
    </w:p>
    <w:p w14:paraId="34CC7774" w14:textId="77777777" w:rsidR="009A44AB" w:rsidRPr="0052540E" w:rsidRDefault="009A44AB" w:rsidP="00193ACD">
      <w:pPr>
        <w:snapToGrid w:val="0"/>
        <w:ind w:left="900" w:hanging="540"/>
        <w:rPr>
          <w:rFonts w:eastAsia="TimesNewRomanPS-BoldMT" w:cs="SimSun"/>
          <w:bCs/>
          <w:i/>
          <w:sz w:val="24"/>
        </w:rPr>
      </w:pPr>
    </w:p>
    <w:p w14:paraId="21E9EC32" w14:textId="77777777" w:rsidR="00663AEA" w:rsidRDefault="00663AEA" w:rsidP="00ED3EEA">
      <w:pPr>
        <w:snapToGrid w:val="0"/>
        <w:rPr>
          <w:rFonts w:eastAsia="TimesNewRomanPS-BoldMT" w:cs="SimSun"/>
          <w:bCs/>
          <w:sz w:val="24"/>
        </w:rPr>
      </w:pPr>
    </w:p>
    <w:p w14:paraId="2616FEBA" w14:textId="77777777" w:rsidR="00DF7BAD" w:rsidRDefault="00B27FEF" w:rsidP="00DF7BAD">
      <w:pPr>
        <w:numPr>
          <w:ilvl w:val="0"/>
          <w:numId w:val="2"/>
        </w:numPr>
        <w:snapToGrid w:val="0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Generate a function</w:t>
      </w:r>
      <w:r w:rsidR="00EC25AF">
        <w:rPr>
          <w:rFonts w:eastAsia="TimesNewRomanPS-BoldMT" w:cs="SimSun"/>
          <w:bCs/>
          <w:sz w:val="24"/>
        </w:rPr>
        <w:t xml:space="preserve"> to implement</w:t>
      </w:r>
      <w:r>
        <w:rPr>
          <w:rFonts w:eastAsia="TimesNewRomanPS-BoldMT" w:cs="SimSun"/>
          <w:bCs/>
          <w:sz w:val="24"/>
        </w:rPr>
        <w:t xml:space="preserve"> the following operation</w:t>
      </w:r>
      <w:r w:rsidR="00B54BF1">
        <w:rPr>
          <w:rFonts w:eastAsia="TimesNewRomanPS-BoldMT" w:cs="SimSun"/>
          <w:bCs/>
          <w:sz w:val="24"/>
        </w:rPr>
        <w:t>s</w:t>
      </w:r>
      <w:r>
        <w:rPr>
          <w:rFonts w:eastAsia="TimesNewRomanPS-BoldMT" w:cs="SimSun"/>
          <w:bCs/>
          <w:sz w:val="24"/>
        </w:rPr>
        <w:t xml:space="preserve"> </w:t>
      </w:r>
    </w:p>
    <w:p w14:paraId="5B36E0C3" w14:textId="77777777" w:rsidR="00E53CC7" w:rsidRDefault="00E53CC7" w:rsidP="00E53CC7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635985B5" w14:textId="77777777" w:rsidR="00BD0251" w:rsidRPr="005F48AD" w:rsidRDefault="00BD0251" w:rsidP="001B2BC9">
      <w:pPr>
        <w:snapToGrid w:val="0"/>
        <w:ind w:left="1440" w:firstLine="720"/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</w:pP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def </w:t>
      </w:r>
      <w:r w:rsidR="009844C0">
        <w:rPr>
          <w:rFonts w:eastAsia="TimesNewRomanPS-BoldMT" w:cs="SimSun"/>
          <w:bCs/>
          <w:i/>
          <w:sz w:val="22"/>
        </w:rPr>
        <w:t xml:space="preserve"> </w:t>
      </w:r>
      <w:proofErr w:type="spellStart"/>
      <w:r w:rsidR="009844C0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verify</w:t>
      </w:r>
      <w:proofErr w:type="gramEnd"/>
      <w:r w:rsidR="009844C0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_add</w:t>
      </w:r>
      <w:proofErr w:type="spellEnd"/>
      <w:r w:rsidR="009C5DE2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(m, ls</w:t>
      </w:r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):</w:t>
      </w:r>
    </w:p>
    <w:p w14:paraId="7C6B6E08" w14:textId="77777777" w:rsidR="00E55498" w:rsidRPr="001B2BC9" w:rsidRDefault="00E55498" w:rsidP="00E55498">
      <w:pPr>
        <w:snapToGrid w:val="0"/>
        <w:rPr>
          <w:rFonts w:eastAsia="TimesNewRomanPS-BoldMT" w:cs="SimSun"/>
          <w:bCs/>
          <w:i/>
          <w:sz w:val="22"/>
        </w:rPr>
      </w:pPr>
    </w:p>
    <w:p w14:paraId="40691DB8" w14:textId="77777777" w:rsidR="00BD0251" w:rsidRPr="00CF1D87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2"/>
          <w:szCs w:val="24"/>
        </w:rPr>
      </w:pPr>
      <w:r w:rsidRPr="001B2BC9">
        <w:rPr>
          <w:rFonts w:eastAsia="TimesNewRomanPS-BoldMT" w:cs="SimSun"/>
          <w:bCs/>
          <w:i/>
          <w:sz w:val="22"/>
        </w:rPr>
        <w:t xml:space="preserve">    </w:t>
      </w: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</w:t>
      </w:r>
      <w:r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 xml:space="preserve">Returns True if </w:t>
      </w:r>
      <w:r w:rsidR="0035162B"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 xml:space="preserve">addition of </w:t>
      </w:r>
      <w:r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>any t</w:t>
      </w:r>
      <w:r w:rsidR="00217F81"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>wo different</w:t>
      </w:r>
      <w:r w:rsidR="009614A3"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 xml:space="preserve"> elements in ls</w:t>
      </w:r>
      <w:r w:rsidR="0035162B"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 xml:space="preserve"> is</w:t>
      </w:r>
      <w:r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 xml:space="preserve"> </w:t>
      </w:r>
      <w:r w:rsidR="009614A3"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>m</w:t>
      </w:r>
      <w:r w:rsidR="00B1627A" w:rsidRPr="00CF1D87">
        <w:rPr>
          <w:rFonts w:eastAsia="TimesNewRomanPS-BoldMT" w:cs="SimSun"/>
          <w:bCs/>
          <w:i/>
          <w:color w:val="C00000"/>
          <w:kern w:val="0"/>
          <w:sz w:val="22"/>
          <w:szCs w:val="24"/>
        </w:rPr>
        <w:t>.</w:t>
      </w:r>
    </w:p>
    <w:p w14:paraId="1BA5FC94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verify_add</w:t>
      </w:r>
      <w:proofErr w:type="spellEnd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(100, [1, 2, 3, 4, 5])</w:t>
      </w:r>
    </w:p>
    <w:p w14:paraId="49D78059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False</w:t>
      </w:r>
    </w:p>
    <w:p w14:paraId="6B63B437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verify_add</w:t>
      </w:r>
      <w:proofErr w:type="spellEnd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(7, [1, 2, 3, 4, 2])</w:t>
      </w:r>
    </w:p>
    <w:p w14:paraId="6B0592AC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True</w:t>
      </w:r>
      <w:r w:rsidR="00167FE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167FE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167FE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167FE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  <w:t># 7 = 3 +4</w:t>
      </w:r>
    </w:p>
    <w:p w14:paraId="4FD8B184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verify_add</w:t>
      </w:r>
      <w:proofErr w:type="spellEnd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(10, [5, 5])</w:t>
      </w:r>
    </w:p>
    <w:p w14:paraId="471EF77C" w14:textId="22F046BC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</w:t>
      </w:r>
      <w:r w:rsidR="0077778D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True</w:t>
      </w:r>
      <w:r w:rsidR="004E497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4E497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4E497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4E497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</w:p>
    <w:p w14:paraId="0A09246B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verify_add</w:t>
      </w:r>
      <w:proofErr w:type="spellEnd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086589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(151, </w:t>
      </w:r>
      <w:proofErr w:type="gramStart"/>
      <w:r w:rsidR="00086589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range(</w:t>
      </w:r>
      <w:proofErr w:type="gramEnd"/>
      <w:r w:rsidR="00086589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0, 200000, 3</w:t>
      </w: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))</w:t>
      </w:r>
    </w:p>
    <w:p w14:paraId="1BC6E494" w14:textId="77777777" w:rsidR="00993B02" w:rsidRDefault="00AF51C1" w:rsidP="00993B02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False</w:t>
      </w:r>
    </w:p>
    <w:p w14:paraId="383BD516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</w:t>
      </w:r>
      <w:r w:rsidR="00993B02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132B42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&gt;&gt;&gt;</w:t>
      </w:r>
      <w:proofErr w:type="spellStart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verify_</w:t>
      </w:r>
      <w:proofErr w:type="gramStart"/>
      <w:r w:rsidR="008C20B0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add</w:t>
      </w:r>
      <w:proofErr w:type="spellEnd"/>
      <w:r w:rsidR="00132B42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gramEnd"/>
      <w:r w:rsidR="00132B42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50004, range(0, 200000, 4))</w:t>
      </w:r>
    </w:p>
    <w:p w14:paraId="6A6A863B" w14:textId="77777777" w:rsidR="00BD0251" w:rsidRPr="0047024B" w:rsidRDefault="00BD0251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True</w:t>
      </w:r>
      <w:r w:rsidR="007B7FF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7B7FF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7B7FF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7B7FF4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  <w:t># 50004 = 50000 + 4</w:t>
      </w:r>
    </w:p>
    <w:p w14:paraId="13AC6C17" w14:textId="77777777" w:rsidR="00BD0251" w:rsidRPr="0047024B" w:rsidRDefault="009A6366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</w:t>
      </w:r>
      <w:r w:rsidR="00BD0251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</w:t>
      </w:r>
    </w:p>
    <w:p w14:paraId="58BB5BFC" w14:textId="77777777" w:rsidR="002A1C6B" w:rsidRPr="0047024B" w:rsidRDefault="002A1C6B" w:rsidP="0047024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  </w:t>
      </w:r>
      <w:r w:rsidR="00B13795"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</w:t>
      </w:r>
      <w:r w:rsidRPr="0047024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 YOUR SOURCE CODE HRER """</w:t>
      </w:r>
    </w:p>
    <w:p w14:paraId="26C4C424" w14:textId="77777777" w:rsidR="004304BD" w:rsidRDefault="004304BD" w:rsidP="004304BD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0C3AF993" w14:textId="77777777" w:rsidR="007C20DE" w:rsidRPr="007C20DE" w:rsidRDefault="007C20DE" w:rsidP="007C20DE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</w:pP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lastRenderedPageBreak/>
        <w:t xml:space="preserve">def </w:t>
      </w:r>
      <w:proofErr w:type="spellStart"/>
      <w:r w:rsidRPr="007C20DE">
        <w:rPr>
          <w:rFonts w:ascii="Courier New" w:eastAsia="Times New Roman" w:hAnsi="Courier New" w:cs="Courier New"/>
          <w:color w:val="FFC66D"/>
          <w:kern w:val="0"/>
          <w:sz w:val="27"/>
          <w:szCs w:val="27"/>
          <w:lang w:eastAsia="en-US"/>
        </w:rPr>
        <w:t>verify_add</w:t>
      </w:r>
      <w:proofErr w:type="spellEnd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(m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ls):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values = {}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for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index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 xml:space="preserve">value 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in </w:t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enumerate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(ls):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    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if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 xml:space="preserve">m - value 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in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values: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        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>return True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br/>
        <w:t xml:space="preserve">        else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: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        values[value] = index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>return False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br/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br/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br/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print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verify_add</w:t>
      </w:r>
      <w:proofErr w:type="spellEnd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100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[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2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3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4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5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]))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print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verify_add</w:t>
      </w:r>
      <w:proofErr w:type="spellEnd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7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[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2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3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4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2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]))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print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verify_add</w:t>
      </w:r>
      <w:proofErr w:type="spellEnd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10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[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5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5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]))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print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verify_add</w:t>
      </w:r>
      <w:proofErr w:type="spellEnd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151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range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0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200000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3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)))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print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verify_add</w:t>
      </w:r>
      <w:proofErr w:type="spellEnd"/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50004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range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0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200000</w:t>
      </w:r>
      <w:r w:rsidRPr="007C20DE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7C20DE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4</w:t>
      </w:r>
      <w:r w:rsidRPr="007C20DE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)))</w:t>
      </w:r>
    </w:p>
    <w:p w14:paraId="65A55AA3" w14:textId="77777777" w:rsidR="00504246" w:rsidRDefault="00504246" w:rsidP="004304BD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1D4D2F64" w14:textId="77777777" w:rsidR="00504246" w:rsidRDefault="00504246" w:rsidP="004304BD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351FD83C" w14:textId="77777777" w:rsidR="00504246" w:rsidRDefault="00504246" w:rsidP="004304BD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21B74586" w14:textId="77777777" w:rsidR="00BF2870" w:rsidRDefault="00772C82" w:rsidP="004304BD">
      <w:pPr>
        <w:numPr>
          <w:ilvl w:val="0"/>
          <w:numId w:val="2"/>
        </w:numPr>
        <w:snapToGrid w:val="0"/>
        <w:jc w:val="left"/>
        <w:rPr>
          <w:rFonts w:eastAsia="TimesNewRomanPS-BoldMT" w:cs="SimSun"/>
          <w:bCs/>
          <w:sz w:val="24"/>
        </w:rPr>
      </w:pPr>
      <w:r w:rsidRPr="004B69C2">
        <w:rPr>
          <w:rFonts w:eastAsia="TimesNewRomanPS-BoldMT" w:cs="SimSun"/>
          <w:bCs/>
          <w:sz w:val="24"/>
        </w:rPr>
        <w:t xml:space="preserve">Write </w:t>
      </w:r>
      <w:r w:rsidR="00BF2870" w:rsidRPr="004B69C2">
        <w:rPr>
          <w:rFonts w:eastAsia="TimesNewRomanPS-BoldMT" w:cs="SimSun"/>
          <w:bCs/>
          <w:sz w:val="24"/>
        </w:rPr>
        <w:t>a function </w:t>
      </w:r>
      <w:r w:rsidRPr="004B69C2">
        <w:rPr>
          <w:rFonts w:eastAsia="TimesNewRomanPS-BoldMT" w:cs="SimSun"/>
          <w:bCs/>
          <w:sz w:val="24"/>
        </w:rPr>
        <w:t>to implement deep-</w:t>
      </w:r>
      <w:r w:rsidR="00BF2870" w:rsidRPr="004B69C2">
        <w:rPr>
          <w:rFonts w:eastAsia="TimesNewRomanPS-BoldMT" w:cs="SimSun"/>
          <w:bCs/>
          <w:sz w:val="24"/>
        </w:rPr>
        <w:t>reverse</w:t>
      </w:r>
      <w:r w:rsidR="0091658F" w:rsidRPr="004B69C2">
        <w:rPr>
          <w:rFonts w:eastAsia="TimesNewRomanPS-BoldMT" w:cs="SimSun"/>
          <w:bCs/>
          <w:sz w:val="24"/>
        </w:rPr>
        <w:t> for taking</w:t>
      </w:r>
      <w:r w:rsidR="000F26BC" w:rsidRPr="004B69C2">
        <w:rPr>
          <w:rFonts w:eastAsia="TimesNewRomanPS-BoldMT" w:cs="SimSun"/>
          <w:bCs/>
          <w:sz w:val="24"/>
        </w:rPr>
        <w:t xml:space="preserve"> a (possibly deep) tuple </w:t>
      </w:r>
      <w:r w:rsidR="0091658F" w:rsidRPr="004B69C2">
        <w:rPr>
          <w:rFonts w:eastAsia="TimesNewRomanPS-BoldMT" w:cs="SimSun"/>
          <w:bCs/>
          <w:sz w:val="24"/>
        </w:rPr>
        <w:t xml:space="preserve">argument </w:t>
      </w:r>
      <w:r w:rsidR="00BF2870" w:rsidRPr="004B69C2">
        <w:rPr>
          <w:rFonts w:eastAsia="TimesNewRomanPS-BoldMT" w:cs="SimSun"/>
          <w:bCs/>
          <w:sz w:val="24"/>
        </w:rPr>
        <w:t>and reverses it</w:t>
      </w:r>
      <w:r w:rsidR="001C6F29" w:rsidRPr="004B69C2">
        <w:rPr>
          <w:rFonts w:eastAsia="TimesNewRomanPS-BoldMT" w:cs="SimSun"/>
          <w:bCs/>
          <w:sz w:val="24"/>
        </w:rPr>
        <w:t xml:space="preserve"> including deep tuple</w:t>
      </w:r>
      <w:r w:rsidR="00803B80">
        <w:rPr>
          <w:rFonts w:eastAsia="TimesNewRomanPS-BoldMT" w:cs="SimSun"/>
          <w:bCs/>
          <w:sz w:val="24"/>
        </w:rPr>
        <w:t xml:space="preserve"> element</w:t>
      </w:r>
      <w:r w:rsidR="00BF2870" w:rsidRPr="004B69C2">
        <w:rPr>
          <w:rFonts w:eastAsia="TimesNewRomanPS-BoldMT" w:cs="SimSun"/>
          <w:bCs/>
          <w:sz w:val="24"/>
        </w:rPr>
        <w:t xml:space="preserve">. </w:t>
      </w:r>
    </w:p>
    <w:p w14:paraId="0EF2E359" w14:textId="77777777" w:rsidR="004B69C2" w:rsidRPr="004B69C2" w:rsidRDefault="004B69C2" w:rsidP="004B69C2">
      <w:pPr>
        <w:snapToGrid w:val="0"/>
        <w:ind w:left="720"/>
        <w:jc w:val="left"/>
        <w:rPr>
          <w:rFonts w:eastAsia="TimesNewRomanPS-BoldMT" w:cs="SimSun"/>
          <w:bCs/>
          <w:sz w:val="24"/>
        </w:rPr>
      </w:pPr>
    </w:p>
    <w:p w14:paraId="1708939E" w14:textId="77777777" w:rsidR="00FB6F7F" w:rsidRPr="005F48AD" w:rsidRDefault="00FB6F7F" w:rsidP="00A7583B">
      <w:pPr>
        <w:snapToGrid w:val="0"/>
        <w:ind w:left="1440" w:firstLine="720"/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</w:pP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def </w:t>
      </w:r>
      <w:r w:rsidR="004C6942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 </w:t>
      </w:r>
      <w:proofErr w:type="spellStart"/>
      <w:r w:rsidR="00273FE4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deep</w:t>
      </w:r>
      <w:proofErr w:type="gramEnd"/>
      <w:r w:rsidR="00273FE4"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_rvrs</w:t>
      </w:r>
      <w:proofErr w:type="spellEnd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(tup):</w:t>
      </w:r>
    </w:p>
    <w:p w14:paraId="3F13D669" w14:textId="77777777" w:rsidR="00FB6F7F" w:rsidRPr="00E133FF" w:rsidRDefault="00FB6F7F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A7583B">
        <w:rPr>
          <w:rFonts w:eastAsia="TimesNewRomanPS-BoldMT" w:cs="SimSun"/>
          <w:bCs/>
          <w:i/>
          <w:sz w:val="22"/>
        </w:rPr>
        <w:t xml:space="preserve">    </w:t>
      </w:r>
      <w:r w:rsidR="00C954D3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"""Reverses tuple with possible tuple element</w:t>
      </w:r>
      <w:r w:rsidR="00B26DF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s</w:t>
      </w:r>
    </w:p>
    <w:p w14:paraId="771554F4" w14:textId="77777777" w:rsidR="00495ECA" w:rsidRPr="00E133FF" w:rsidRDefault="00B26DF5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</w:t>
      </w:r>
      <w:r w:rsidR="00495ECA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a = (11, 12, 13, 14)</w:t>
      </w: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</w:p>
    <w:p w14:paraId="08691A8B" w14:textId="77777777" w:rsidR="00495ECA" w:rsidRPr="00E133FF" w:rsidRDefault="00495ECA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  <w:t xml:space="preserve"> &gt;&gt;&gt; </w:t>
      </w:r>
      <w:proofErr w:type="spellStart"/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deep_rvrs</w:t>
      </w:r>
      <w:proofErr w:type="spellEnd"/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(a)</w:t>
      </w:r>
    </w:p>
    <w:p w14:paraId="432BEA63" w14:textId="77777777" w:rsidR="00495ECA" w:rsidRPr="00E133FF" w:rsidRDefault="00495ECA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(14, 13, 12, 11)</w:t>
      </w:r>
    </w:p>
    <w:p w14:paraId="06CBB208" w14:textId="77777777" w:rsidR="00FB6F7F" w:rsidRPr="00E133FF" w:rsidRDefault="00AC5C4B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</w:t>
      </w: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&gt;&gt;&gt;</w:t>
      </w:r>
      <w:proofErr w:type="spellStart"/>
      <w:r w:rsidR="00B26DF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t</w:t>
      </w:r>
      <w:r w:rsidR="00FB6F7F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p</w:t>
      </w:r>
      <w:r w:rsidR="00B26DF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l</w:t>
      </w:r>
      <w:proofErr w:type="spellEnd"/>
      <w:r w:rsidR="00FB6F7F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= (1</w:t>
      </w:r>
      <w:r w:rsidR="00B26DF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1</w:t>
      </w:r>
      <w:r w:rsidR="00FB6F7F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, (</w:t>
      </w:r>
      <w:r w:rsidR="00B26DF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1</w:t>
      </w:r>
      <w:r w:rsidR="00FB6F7F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2, </w:t>
      </w:r>
      <w:r w:rsidR="00FB6F7F" w:rsidRPr="00143C6C">
        <w:rPr>
          <w:rFonts w:eastAsia="TimesNewRomanPS-BoldMT" w:cs="SimSun"/>
          <w:bCs/>
          <w:i/>
          <w:kern w:val="0"/>
          <w:sz w:val="24"/>
          <w:szCs w:val="24"/>
        </w:rPr>
        <w:t>(</w:t>
      </w:r>
      <w:r w:rsidR="00B26DF5" w:rsidRPr="00143C6C">
        <w:rPr>
          <w:rFonts w:eastAsia="TimesNewRomanPS-BoldMT" w:cs="SimSun"/>
          <w:bCs/>
          <w:i/>
          <w:kern w:val="0"/>
          <w:sz w:val="24"/>
          <w:szCs w:val="24"/>
        </w:rPr>
        <w:t>1</w:t>
      </w:r>
      <w:r w:rsidR="00FB6F7F" w:rsidRPr="00143C6C">
        <w:rPr>
          <w:rFonts w:eastAsia="TimesNewRomanPS-BoldMT" w:cs="SimSun"/>
          <w:bCs/>
          <w:i/>
          <w:kern w:val="0"/>
          <w:sz w:val="24"/>
          <w:szCs w:val="24"/>
        </w:rPr>
        <w:t>3,</w:t>
      </w:r>
      <w:r w:rsidR="00E04840" w:rsidRPr="00143C6C">
        <w:rPr>
          <w:rFonts w:eastAsia="TimesNewRomanPS-BoldMT" w:cs="SimSun"/>
          <w:bCs/>
          <w:i/>
          <w:kern w:val="0"/>
          <w:sz w:val="24"/>
          <w:szCs w:val="24"/>
        </w:rPr>
        <w:t>11</w:t>
      </w:r>
      <w:r w:rsidR="00B26DF5" w:rsidRPr="00143C6C">
        <w:rPr>
          <w:rFonts w:eastAsia="TimesNewRomanPS-BoldMT" w:cs="SimSun"/>
          <w:bCs/>
          <w:i/>
          <w:kern w:val="0"/>
          <w:sz w:val="24"/>
          <w:szCs w:val="24"/>
        </w:rPr>
        <w:t>3</w:t>
      </w:r>
      <w:r w:rsidR="00FB6F7F" w:rsidRPr="00143C6C">
        <w:rPr>
          <w:rFonts w:eastAsia="TimesNewRomanPS-BoldMT" w:cs="SimSun"/>
          <w:bCs/>
          <w:i/>
          <w:kern w:val="0"/>
          <w:sz w:val="24"/>
          <w:szCs w:val="24"/>
        </w:rPr>
        <w:t>),</w:t>
      </w:r>
      <w:r w:rsidR="00FB6F7F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B26DF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1</w:t>
      </w:r>
      <w:r w:rsidR="00FB6F7F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4), </w:t>
      </w:r>
      <w:r w:rsidR="00B26DF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1</w:t>
      </w:r>
      <w:r w:rsidR="00FB6F7F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5)</w:t>
      </w:r>
    </w:p>
    <w:p w14:paraId="4F799D1F" w14:textId="77777777" w:rsidR="00FB6F7F" w:rsidRPr="00E133FF" w:rsidRDefault="00FB6F7F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="006A2DAE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deep_rvrs</w:t>
      </w:r>
      <w:proofErr w:type="spellEnd"/>
      <w:r w:rsidR="006A2DAE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spellStart"/>
      <w:r w:rsidR="006A2DAE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tpl</w:t>
      </w:r>
      <w:proofErr w:type="spellEnd"/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</w:t>
      </w:r>
    </w:p>
    <w:p w14:paraId="078D7B4B" w14:textId="77777777" w:rsidR="00FB6F7F" w:rsidRPr="00E133FF" w:rsidRDefault="00FB6F7F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</w:t>
      </w:r>
      <w:r w:rsidR="00E04840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(15, (14, </w:t>
      </w:r>
      <w:r w:rsidR="00E04840" w:rsidRPr="00143C6C">
        <w:rPr>
          <w:rFonts w:eastAsia="TimesNewRomanPS-BoldMT" w:cs="SimSun"/>
          <w:bCs/>
          <w:i/>
          <w:kern w:val="0"/>
          <w:sz w:val="24"/>
          <w:szCs w:val="24"/>
        </w:rPr>
        <w:t>(11</w:t>
      </w:r>
      <w:r w:rsidR="004B49A1" w:rsidRPr="00143C6C">
        <w:rPr>
          <w:rFonts w:eastAsia="TimesNewRomanPS-BoldMT" w:cs="SimSun"/>
          <w:bCs/>
          <w:i/>
          <w:kern w:val="0"/>
          <w:sz w:val="24"/>
          <w:szCs w:val="24"/>
        </w:rPr>
        <w:t xml:space="preserve">3, 13), </w:t>
      </w:r>
      <w:r w:rsidR="004B49A1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12), 11)</w:t>
      </w: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</w:t>
      </w:r>
    </w:p>
    <w:p w14:paraId="59BF953B" w14:textId="77777777" w:rsidR="00FB6F7F" w:rsidRPr="00E133FF" w:rsidRDefault="00FB6F7F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"""</w:t>
      </w:r>
    </w:p>
    <w:p w14:paraId="25CCDFFD" w14:textId="77777777" w:rsidR="00B13795" w:rsidRPr="00E133FF" w:rsidRDefault="00FB6F7F" w:rsidP="00E133FF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</w:t>
      </w:r>
      <w:r w:rsidR="00B13795" w:rsidRPr="00E133FF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 YOUR SOURCE CODE HRER """</w:t>
      </w:r>
    </w:p>
    <w:p w14:paraId="3FB9A16F" w14:textId="77777777" w:rsidR="00FB6F7F" w:rsidRDefault="00FB6F7F" w:rsidP="00A7583B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373BABB6" w14:textId="77777777" w:rsidR="00F65C32" w:rsidRPr="00F65C32" w:rsidRDefault="00F65C32" w:rsidP="00F65C32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</w:pP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def </w:t>
      </w:r>
      <w:proofErr w:type="spellStart"/>
      <w:r w:rsidRPr="00F65C32">
        <w:rPr>
          <w:rFonts w:ascii="Courier New" w:eastAsia="Times New Roman" w:hAnsi="Courier New" w:cs="Courier New"/>
          <w:color w:val="FFC66D"/>
          <w:kern w:val="0"/>
          <w:sz w:val="27"/>
          <w:szCs w:val="27"/>
          <w:lang w:eastAsia="en-US"/>
        </w:rPr>
        <w:t>deep_rvrs</w:t>
      </w:r>
      <w:proofErr w:type="spellEnd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(tup):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return </w:t>
      </w:r>
      <w:r w:rsidRPr="00F65C32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tuple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deep_rvrs</w:t>
      </w:r>
      <w:proofErr w:type="spellEnd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 xml:space="preserve">(x) 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if </w:t>
      </w:r>
      <w:proofErr w:type="gramStart"/>
      <w:r w:rsidRPr="00F65C32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isinstance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gramEnd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x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tuple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 xml:space="preserve">) 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else 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x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 xml:space="preserve">                 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for 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 xml:space="preserve">x 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in </w:t>
      </w:r>
      <w:r w:rsidRPr="00F65C32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reversed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(tup))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  <w:t>a = (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11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12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13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14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)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F65C32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print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deep_rvrs</w:t>
      </w:r>
      <w:proofErr w:type="spellEnd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(a))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proofErr w:type="spellStart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tpl</w:t>
      </w:r>
      <w:proofErr w:type="spellEnd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 xml:space="preserve"> = (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11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12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13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113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)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14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)</w:t>
      </w:r>
      <w:r w:rsidRPr="00F65C32">
        <w:rPr>
          <w:rFonts w:ascii="Courier New" w:eastAsia="Times New Roman" w:hAnsi="Courier New" w:cs="Courier New"/>
          <w:color w:val="CC7832"/>
          <w:kern w:val="0"/>
          <w:sz w:val="27"/>
          <w:szCs w:val="27"/>
          <w:lang w:eastAsia="en-US"/>
        </w:rPr>
        <w:t xml:space="preserve">, </w:t>
      </w:r>
      <w:r w:rsidRPr="00F65C32">
        <w:rPr>
          <w:rFonts w:ascii="Courier New" w:eastAsia="Times New Roman" w:hAnsi="Courier New" w:cs="Courier New"/>
          <w:color w:val="6897BB"/>
          <w:kern w:val="0"/>
          <w:sz w:val="27"/>
          <w:szCs w:val="27"/>
          <w:lang w:eastAsia="en-US"/>
        </w:rPr>
        <w:t>15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)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br/>
      </w:r>
      <w:r w:rsidRPr="00F65C32">
        <w:rPr>
          <w:rFonts w:ascii="Courier New" w:eastAsia="Times New Roman" w:hAnsi="Courier New" w:cs="Courier New"/>
          <w:color w:val="8888C6"/>
          <w:kern w:val="0"/>
          <w:sz w:val="27"/>
          <w:szCs w:val="27"/>
          <w:lang w:eastAsia="en-US"/>
        </w:rPr>
        <w:t>print</w:t>
      </w:r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deep_rvrs</w:t>
      </w:r>
      <w:proofErr w:type="spellEnd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(</w:t>
      </w:r>
      <w:proofErr w:type="spellStart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tpl</w:t>
      </w:r>
      <w:proofErr w:type="spellEnd"/>
      <w:r w:rsidRPr="00F65C32">
        <w:rPr>
          <w:rFonts w:ascii="Courier New" w:eastAsia="Times New Roman" w:hAnsi="Courier New" w:cs="Courier New"/>
          <w:color w:val="CFD2D5"/>
          <w:kern w:val="0"/>
          <w:sz w:val="27"/>
          <w:szCs w:val="27"/>
          <w:lang w:eastAsia="en-US"/>
        </w:rPr>
        <w:t>))</w:t>
      </w:r>
    </w:p>
    <w:p w14:paraId="4F7305D3" w14:textId="77777777" w:rsidR="00B1627A" w:rsidRDefault="00B1627A" w:rsidP="00A7583B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0AB35C14" w14:textId="77777777" w:rsidR="00B1627A" w:rsidRDefault="00B1627A" w:rsidP="00860F51">
      <w:pPr>
        <w:snapToGrid w:val="0"/>
        <w:rPr>
          <w:rFonts w:eastAsia="TimesNewRomanPS-BoldMT" w:cs="SimSun"/>
          <w:bCs/>
          <w:i/>
          <w:sz w:val="22"/>
        </w:rPr>
      </w:pPr>
    </w:p>
    <w:p w14:paraId="1DE01860" w14:textId="77777777" w:rsidR="00B1627A" w:rsidRDefault="00B1627A" w:rsidP="00A7583B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3913DBB0" w14:textId="77777777" w:rsidR="00BF2870" w:rsidRDefault="00BF2870" w:rsidP="002B6F5B">
      <w:pPr>
        <w:snapToGrid w:val="0"/>
        <w:rPr>
          <w:rFonts w:eastAsia="TimesNewRomanPS-BoldMT" w:cs="SimSun"/>
          <w:bCs/>
          <w:sz w:val="24"/>
        </w:rPr>
      </w:pPr>
    </w:p>
    <w:p w14:paraId="49DFCD59" w14:textId="77777777" w:rsidR="000F3F81" w:rsidRDefault="001615A8" w:rsidP="000F3F81">
      <w:pPr>
        <w:numPr>
          <w:ilvl w:val="0"/>
          <w:numId w:val="2"/>
        </w:numPr>
        <w:snapToGrid w:val="0"/>
        <w:jc w:val="left"/>
        <w:rPr>
          <w:rFonts w:eastAsia="TimesNewRomanPS-BoldMT" w:cs="SimSun"/>
          <w:bCs/>
          <w:color w:val="000000"/>
          <w:kern w:val="0"/>
          <w:sz w:val="24"/>
          <w:szCs w:val="24"/>
        </w:rPr>
      </w:pPr>
      <w:r w:rsidRPr="006D4858">
        <w:rPr>
          <w:rFonts w:eastAsia="TimesNewRomanPS-BoldMT" w:cs="SimSun"/>
          <w:bCs/>
          <w:color w:val="000000"/>
          <w:kern w:val="0"/>
          <w:sz w:val="24"/>
          <w:szCs w:val="24"/>
        </w:rPr>
        <w:t>Write a Fibonacci class to calculate ne</w:t>
      </w:r>
      <w:r w:rsidR="00596288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xt number in the </w:t>
      </w:r>
      <w:r w:rsidR="00BC5D2D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="00A1648B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Fibonacci</w:t>
      </w:r>
      <w:r w:rsidR="00BC5D2D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="000257E3" w:rsidRPr="000F3F81">
        <w:rPr>
          <w:rFonts w:eastAsia="TimesNewRomanPS-BoldMT" w:cs="SimSun"/>
          <w:b/>
          <w:bCs/>
          <w:color w:val="000000"/>
          <w:kern w:val="0"/>
          <w:sz w:val="24"/>
          <w:szCs w:val="24"/>
        </w:rPr>
        <w:t> </w:t>
      </w:r>
      <w:r w:rsidR="000257E3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class by </w:t>
      </w:r>
      <w:r w:rsidR="0001292B">
        <w:rPr>
          <w:rFonts w:eastAsia="TimesNewRomanPS-BoldMT" w:cs="SimSun"/>
          <w:bCs/>
          <w:color w:val="000000"/>
          <w:kern w:val="0"/>
          <w:sz w:val="24"/>
          <w:szCs w:val="24"/>
        </w:rPr>
        <w:t>the</w:t>
      </w:r>
      <w:r w:rsidR="000F3F81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 </w:t>
      </w:r>
    </w:p>
    <w:p w14:paraId="29D5A414" w14:textId="77777777" w:rsidR="001615A8" w:rsidRPr="00413802" w:rsidRDefault="000F3F81" w:rsidP="000F3F81">
      <w:pPr>
        <w:snapToGrid w:val="0"/>
        <w:ind w:left="720"/>
        <w:jc w:val="left"/>
        <w:rPr>
          <w:rFonts w:eastAsia="TimesNewRomanPS-BoldMT" w:cs="SimSun"/>
          <w:bCs/>
          <w:color w:val="000000"/>
          <w:kern w:val="0"/>
          <w:sz w:val="24"/>
          <w:szCs w:val="24"/>
        </w:rPr>
      </w:pPr>
      <w:r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proofErr w:type="spellStart"/>
      <w:r w:rsidR="00B92CD1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nxt</w:t>
      </w:r>
      <w:proofErr w:type="spellEnd"/>
      <w:r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Pr="000F3F81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 </w:t>
      </w:r>
      <w:r w:rsidR="001615A8" w:rsidRPr="006D4858">
        <w:rPr>
          <w:rFonts w:eastAsia="TimesNewRomanPS-BoldMT" w:cs="SimSun"/>
          <w:bCs/>
          <w:color w:val="000000"/>
          <w:kern w:val="0"/>
          <w:sz w:val="24"/>
          <w:szCs w:val="24"/>
        </w:rPr>
        <w:t>m</w:t>
      </w:r>
      <w:r w:rsidR="004C4EAB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ethod. In this class, the </w:t>
      </w:r>
      <w:r w:rsidR="004C4EAB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proofErr w:type="spellStart"/>
      <w:r w:rsidR="003679DF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val</w:t>
      </w:r>
      <w:proofErr w:type="spellEnd"/>
      <w:r w:rsidR="004C4EAB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="004C4EAB" w:rsidRPr="0007339C">
        <w:rPr>
          <w:rFonts w:eastAsia="TimesNewRomanPS-BoldMT" w:cs="SimSun"/>
          <w:b/>
          <w:bCs/>
          <w:i/>
          <w:color w:val="000000"/>
          <w:kern w:val="0"/>
          <w:sz w:val="24"/>
          <w:szCs w:val="24"/>
        </w:rPr>
        <w:t xml:space="preserve"> </w:t>
      </w:r>
      <w:r w:rsidR="001615A8" w:rsidRPr="006D4858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member is a </w:t>
      </w:r>
      <w:r w:rsidR="009378DA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'Fibonacci'</w:t>
      </w:r>
      <w:r w:rsidR="001615A8" w:rsidRPr="006D4858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 number. The </w:t>
      </w:r>
      <w:r w:rsidR="001A371F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proofErr w:type="spellStart"/>
      <w:r w:rsidR="001A371F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nxt</w:t>
      </w:r>
      <w:proofErr w:type="spellEnd"/>
      <w:r w:rsidR="001A371F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="001F3506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 xml:space="preserve"> </w:t>
      </w:r>
      <w:r w:rsidR="001615A8" w:rsidRPr="006D4858">
        <w:rPr>
          <w:rFonts w:eastAsia="TimesNewRomanPS-BoldMT" w:cs="SimSun"/>
          <w:bCs/>
          <w:color w:val="000000"/>
          <w:kern w:val="0"/>
          <w:sz w:val="24"/>
          <w:szCs w:val="24"/>
        </w:rPr>
        <w:t>method will return a </w:t>
      </w:r>
      <w:r w:rsidR="001A371F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'Fibonacci'</w:t>
      </w:r>
      <w:r w:rsidR="00003D0B">
        <w:rPr>
          <w:rFonts w:eastAsia="TimesNewRomanPS-BoldMT" w:cs="SimSun"/>
          <w:b/>
          <w:bCs/>
          <w:i/>
          <w:color w:val="000000"/>
          <w:kern w:val="0"/>
          <w:sz w:val="24"/>
          <w:szCs w:val="24"/>
        </w:rPr>
        <w:t xml:space="preserve"> </w:t>
      </w:r>
      <w:r w:rsidR="001615A8" w:rsidRPr="006D4858">
        <w:rPr>
          <w:rFonts w:eastAsia="TimesNewRomanPS-BoldMT" w:cs="SimSun"/>
          <w:bCs/>
          <w:color w:val="000000"/>
          <w:kern w:val="0"/>
          <w:sz w:val="24"/>
          <w:szCs w:val="24"/>
        </w:rPr>
        <w:t>objec</w:t>
      </w:r>
      <w:r w:rsidR="005615B4">
        <w:rPr>
          <w:rFonts w:eastAsia="TimesNewRomanPS-BoldMT" w:cs="SimSun"/>
          <w:bCs/>
          <w:color w:val="000000"/>
          <w:kern w:val="0"/>
          <w:sz w:val="24"/>
          <w:szCs w:val="24"/>
        </w:rPr>
        <w:t>t whose value is the next number</w:t>
      </w:r>
      <w:r w:rsidR="001615A8" w:rsidRPr="006D4858"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 in Fibonacci series. </w:t>
      </w:r>
    </w:p>
    <w:p w14:paraId="04045774" w14:textId="77777777" w:rsidR="001615A8" w:rsidRPr="00030FC8" w:rsidRDefault="001615A8" w:rsidP="00F443B9">
      <w:pPr>
        <w:snapToGrid w:val="0"/>
        <w:jc w:val="left"/>
        <w:rPr>
          <w:rFonts w:eastAsia="TimesNewRomanPS-BoldMT" w:cs="SimSun"/>
          <w:bCs/>
          <w:color w:val="000000"/>
          <w:kern w:val="0"/>
          <w:sz w:val="24"/>
          <w:szCs w:val="24"/>
        </w:rPr>
      </w:pPr>
    </w:p>
    <w:p w14:paraId="359BBBDB" w14:textId="77777777" w:rsidR="001615A8" w:rsidRPr="00B946EE" w:rsidRDefault="00F443B9" w:rsidP="00413802">
      <w:pPr>
        <w:snapToGrid w:val="0"/>
        <w:ind w:left="1440" w:firstLine="720"/>
        <w:rPr>
          <w:rFonts w:eastAsia="TimesNewRomanPS-BoldMT" w:cs="SimSun"/>
          <w:bCs/>
          <w:i/>
          <w:sz w:val="24"/>
        </w:rPr>
      </w:pPr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class</w:t>
      </w:r>
      <w:r>
        <w:rPr>
          <w:rFonts w:eastAsia="TimesNewRomanPS-BoldMT" w:cs="SimSun"/>
          <w:bCs/>
          <w:i/>
          <w:sz w:val="22"/>
        </w:rPr>
        <w:t xml:space="preserve"> </w:t>
      </w:r>
      <w:r w:rsidR="00D278F9">
        <w:rPr>
          <w:rFonts w:eastAsia="TimesNewRomanPS-BoldMT" w:cs="SimSun"/>
          <w:bCs/>
          <w:i/>
          <w:sz w:val="22"/>
        </w:rPr>
        <w:tab/>
      </w:r>
      <w:r w:rsidRPr="00B946EE">
        <w:rPr>
          <w:rFonts w:eastAsia="TimesNewRomanPS-BoldMT" w:cs="SimSun"/>
          <w:bCs/>
          <w:i/>
          <w:sz w:val="24"/>
        </w:rPr>
        <w:t xml:space="preserve">Fibonacci </w:t>
      </w:r>
      <w:r w:rsidR="001615A8" w:rsidRPr="00B946EE">
        <w:rPr>
          <w:rFonts w:eastAsia="TimesNewRomanPS-BoldMT" w:cs="SimSun"/>
          <w:bCs/>
          <w:i/>
          <w:sz w:val="24"/>
        </w:rPr>
        <w:t>():</w:t>
      </w:r>
    </w:p>
    <w:p w14:paraId="32829BAC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413802">
        <w:rPr>
          <w:rFonts w:eastAsia="TimesNewRomanPS-BoldMT" w:cs="SimSun"/>
          <w:bCs/>
          <w:i/>
          <w:sz w:val="22"/>
        </w:rPr>
        <w:t xml:space="preserve">    </w:t>
      </w: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"""A Fibonacci </w:t>
      </w:r>
      <w:proofErr w:type="gram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number</w:t>
      </w:r>
      <w:proofErr w:type="gram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.</w:t>
      </w:r>
    </w:p>
    <w:p w14:paraId="579AEA87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</w:p>
    <w:p w14:paraId="6D241D19" w14:textId="77777777" w:rsidR="001615A8" w:rsidRPr="002B6F5B" w:rsidRDefault="00F72D9F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a</w:t>
      </w:r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= </w:t>
      </w:r>
      <w:proofErr w:type="gramStart"/>
      <w:r w:rsidR="002E7F69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Fibonacci(</w:t>
      </w:r>
      <w:proofErr w:type="gramEnd"/>
      <w:r w:rsidR="002E7F69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):</w:t>
      </w:r>
    </w:p>
    <w:p w14:paraId="1D7D430B" w14:textId="77777777" w:rsidR="001615A8" w:rsidRPr="002B6F5B" w:rsidRDefault="00F72D9F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a</w:t>
      </w:r>
    </w:p>
    <w:p w14:paraId="6981B351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0</w:t>
      </w:r>
    </w:p>
    <w:p w14:paraId="2FC91EB7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proofErr w:type="gramStart"/>
      <w:r w:rsidR="006B7C39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</w:t>
      </w: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.nxt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gram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</w:t>
      </w:r>
    </w:p>
    <w:p w14:paraId="51AC28B9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1</w:t>
      </w:r>
    </w:p>
    <w:p w14:paraId="54A31DAB" w14:textId="77777777" w:rsidR="001615A8" w:rsidRPr="002B6F5B" w:rsidRDefault="006B7C39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</w:t>
      </w:r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.nxt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gram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proofErr w:type="gram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</w:t>
      </w:r>
    </w:p>
    <w:p w14:paraId="10B60882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1</w:t>
      </w:r>
    </w:p>
    <w:p w14:paraId="32711F78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</w:t>
      </w:r>
      <w:r w:rsidR="006B7C39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&gt;&gt;&gt; </w:t>
      </w:r>
      <w:proofErr w:type="spellStart"/>
      <w:r w:rsidR="006B7C39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</w:t>
      </w: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.nxt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gram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).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proofErr w:type="gram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</w:t>
      </w:r>
    </w:p>
    <w:p w14:paraId="38D119EF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2</w:t>
      </w:r>
    </w:p>
    <w:p w14:paraId="48DCA969" w14:textId="77777777" w:rsidR="001615A8" w:rsidRPr="002B6F5B" w:rsidRDefault="006B7C39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</w:t>
      </w:r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.nxt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gram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proofErr w:type="gram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</w:t>
      </w:r>
    </w:p>
    <w:p w14:paraId="545BF4D7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3</w:t>
      </w:r>
    </w:p>
    <w:p w14:paraId="66CCB1D2" w14:textId="77777777" w:rsidR="001615A8" w:rsidRPr="002B6F5B" w:rsidRDefault="006B7C39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</w:t>
      </w:r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.nxt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gram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proofErr w:type="gram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="001615A8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</w:t>
      </w:r>
    </w:p>
    <w:p w14:paraId="55CEBDB3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5</w:t>
      </w:r>
    </w:p>
    <w:p w14:paraId="775051E4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&gt;&gt;&gt; </w:t>
      </w:r>
      <w:proofErr w:type="spellStart"/>
      <w:r w:rsidR="006B7C39"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</w:t>
      </w: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.nxt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proofErr w:type="gram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).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proofErr w:type="gram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().</w:t>
      </w:r>
      <w:proofErr w:type="spellStart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nxt</w:t>
      </w:r>
      <w:proofErr w:type="spellEnd"/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()</w:t>
      </w:r>
    </w:p>
    <w:p w14:paraId="5F629E2C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8</w:t>
      </w:r>
    </w:p>
    <w:p w14:paraId="655AF20C" w14:textId="77777777" w:rsidR="001615A8" w:rsidRPr="002B6F5B" w:rsidRDefault="001615A8" w:rsidP="002B6F5B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2B6F5B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   """</w:t>
      </w:r>
    </w:p>
    <w:p w14:paraId="6D049E0F" w14:textId="77777777" w:rsidR="001615A8" w:rsidRPr="00413802" w:rsidRDefault="001615A8" w:rsidP="00413802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413802">
        <w:rPr>
          <w:rFonts w:eastAsia="TimesNewRomanPS-BoldMT" w:cs="SimSun"/>
          <w:bCs/>
          <w:i/>
          <w:sz w:val="22"/>
        </w:rPr>
        <w:t xml:space="preserve">    </w:t>
      </w: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def </w:t>
      </w:r>
      <w:r w:rsidR="001017A4">
        <w:rPr>
          <w:rFonts w:eastAsia="TimesNewRomanPS-BoldMT" w:cs="SimSun"/>
          <w:bCs/>
          <w:i/>
          <w:sz w:val="22"/>
        </w:rPr>
        <w:t xml:space="preserve"> </w:t>
      </w:r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_</w:t>
      </w:r>
      <w:proofErr w:type="gramEnd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_</w:t>
      </w:r>
      <w:proofErr w:type="spellStart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init</w:t>
      </w:r>
      <w:proofErr w:type="spellEnd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__(self):</w:t>
      </w:r>
    </w:p>
    <w:p w14:paraId="65308E46" w14:textId="77777777" w:rsidR="001615A8" w:rsidRPr="00413802" w:rsidRDefault="001615A8" w:rsidP="00413802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413802">
        <w:rPr>
          <w:rFonts w:eastAsia="TimesNewRomanPS-BoldMT" w:cs="SimSun"/>
          <w:bCs/>
          <w:i/>
          <w:sz w:val="22"/>
        </w:rPr>
        <w:t xml:space="preserve">        </w:t>
      </w:r>
      <w:proofErr w:type="spellStart"/>
      <w:r w:rsidRPr="00413802">
        <w:rPr>
          <w:rFonts w:eastAsia="TimesNewRomanPS-BoldMT" w:cs="SimSun"/>
          <w:bCs/>
          <w:i/>
          <w:sz w:val="22"/>
        </w:rPr>
        <w:t>self.val</w:t>
      </w:r>
      <w:proofErr w:type="spellEnd"/>
      <w:r w:rsidRPr="00413802">
        <w:rPr>
          <w:rFonts w:eastAsia="TimesNewRomanPS-BoldMT" w:cs="SimSun"/>
          <w:bCs/>
          <w:i/>
          <w:sz w:val="22"/>
        </w:rPr>
        <w:t xml:space="preserve"> = 0</w:t>
      </w:r>
    </w:p>
    <w:p w14:paraId="12CEF1C4" w14:textId="77777777" w:rsidR="001615A8" w:rsidRDefault="001615A8" w:rsidP="00413802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281DB9FB" w14:textId="77777777" w:rsidR="002B6F5B" w:rsidRPr="00413802" w:rsidRDefault="002B6F5B" w:rsidP="00413802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17749A7E" w14:textId="77777777" w:rsidR="001615A8" w:rsidRPr="005F48AD" w:rsidRDefault="001615A8" w:rsidP="00413802">
      <w:pPr>
        <w:snapToGrid w:val="0"/>
        <w:ind w:left="1440" w:firstLine="720"/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</w:pPr>
      <w:r w:rsidRPr="00413802">
        <w:rPr>
          <w:rFonts w:eastAsia="TimesNewRomanPS-BoldMT" w:cs="SimSun"/>
          <w:bCs/>
          <w:i/>
          <w:sz w:val="22"/>
        </w:rPr>
        <w:t xml:space="preserve">    </w:t>
      </w: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def</w:t>
      </w:r>
      <w:r w:rsidRPr="00413802">
        <w:rPr>
          <w:rFonts w:eastAsia="TimesNewRomanPS-BoldMT" w:cs="SimSun"/>
          <w:bCs/>
          <w:i/>
          <w:sz w:val="22"/>
        </w:rPr>
        <w:t xml:space="preserve"> </w:t>
      </w:r>
      <w:r w:rsidR="001017A4">
        <w:rPr>
          <w:rFonts w:eastAsia="TimesNewRomanPS-BoldMT" w:cs="SimSun"/>
          <w:bCs/>
          <w:i/>
          <w:sz w:val="22"/>
        </w:rPr>
        <w:t xml:space="preserve"> </w:t>
      </w:r>
      <w:proofErr w:type="spellStart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nxt</w:t>
      </w:r>
      <w:proofErr w:type="spellEnd"/>
      <w:proofErr w:type="gramEnd"/>
      <w:r w:rsidRPr="005F48AD">
        <w:rPr>
          <w:rFonts w:eastAsia="TimesNewRomanPS-BoldMT" w:cs="SimSun"/>
          <w:b/>
          <w:bCs/>
          <w:i/>
          <w:color w:val="948A54"/>
          <w:kern w:val="0"/>
          <w:sz w:val="24"/>
          <w:szCs w:val="24"/>
        </w:rPr>
        <w:t>(self):</w:t>
      </w:r>
    </w:p>
    <w:p w14:paraId="6F57921C" w14:textId="77777777" w:rsidR="001615A8" w:rsidRPr="00243CF2" w:rsidRDefault="00243CF2" w:rsidP="00243CF2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       </w:t>
      </w:r>
      <w:r w:rsidR="00D21AE1" w:rsidRPr="00243CF2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 YOUR SOURCE CODE HRER """</w:t>
      </w:r>
    </w:p>
    <w:p w14:paraId="0D8D412C" w14:textId="77777777" w:rsidR="001615A8" w:rsidRDefault="001615A8" w:rsidP="001615A8">
      <w:pPr>
        <w:pStyle w:val="ListParagraph"/>
        <w:suppressAutoHyphens w:val="0"/>
        <w:snapToGrid w:val="0"/>
        <w:ind w:left="0"/>
        <w:contextualSpacing/>
        <w:jc w:val="left"/>
        <w:rPr>
          <w:rFonts w:eastAsia="TimesNewRomanPS-BoldMT" w:cs="SimSun"/>
          <w:bCs/>
          <w:color w:val="000000"/>
          <w:kern w:val="0"/>
          <w:sz w:val="24"/>
          <w:szCs w:val="24"/>
        </w:rPr>
      </w:pPr>
    </w:p>
    <w:p w14:paraId="7F09F857" w14:textId="77777777" w:rsidR="001E08FD" w:rsidRDefault="001E08FD" w:rsidP="001615A8">
      <w:pPr>
        <w:pStyle w:val="ListParagraph"/>
        <w:suppressAutoHyphens w:val="0"/>
        <w:snapToGrid w:val="0"/>
        <w:ind w:left="0"/>
        <w:contextualSpacing/>
        <w:jc w:val="left"/>
        <w:rPr>
          <w:rFonts w:eastAsia="TimesNewRomanPS-BoldMT" w:cs="SimSun"/>
          <w:bCs/>
          <w:color w:val="000000"/>
          <w:kern w:val="0"/>
          <w:sz w:val="24"/>
          <w:szCs w:val="24"/>
        </w:rPr>
      </w:pPr>
    </w:p>
    <w:p w14:paraId="44F91EE7" w14:textId="77777777" w:rsidR="001615A8" w:rsidRPr="005F48AD" w:rsidRDefault="00D21AE1" w:rsidP="00413802">
      <w:pPr>
        <w:snapToGrid w:val="0"/>
        <w:ind w:left="1440" w:firstLine="720"/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</w:pPr>
      <w:r>
        <w:rPr>
          <w:rFonts w:eastAsia="TimesNewRomanPS-BoldMT" w:cs="SimSun"/>
          <w:bCs/>
          <w:color w:val="000000"/>
          <w:kern w:val="0"/>
          <w:sz w:val="24"/>
          <w:szCs w:val="24"/>
        </w:rPr>
        <w:t xml:space="preserve">   </w:t>
      </w:r>
      <w:proofErr w:type="gramStart"/>
      <w:r w:rsidR="001615A8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def </w:t>
      </w:r>
      <w:r w:rsidR="001017A4">
        <w:rPr>
          <w:rFonts w:eastAsia="TimesNewRomanPS-BoldMT" w:cs="SimSun"/>
          <w:bCs/>
          <w:i/>
          <w:sz w:val="22"/>
        </w:rPr>
        <w:t xml:space="preserve"> </w:t>
      </w:r>
      <w:r w:rsidR="001615A8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_</w:t>
      </w:r>
      <w:proofErr w:type="gramEnd"/>
      <w:r w:rsidR="001615A8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_</w:t>
      </w:r>
      <w:proofErr w:type="spellStart"/>
      <w:r w:rsidR="001615A8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repr</w:t>
      </w:r>
      <w:proofErr w:type="spellEnd"/>
      <w:r w:rsidR="001615A8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__(self):</w:t>
      </w:r>
    </w:p>
    <w:p w14:paraId="24236CE5" w14:textId="77777777" w:rsidR="001615A8" w:rsidRDefault="001615A8" w:rsidP="00413802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  <w:r w:rsidRPr="00413802">
        <w:rPr>
          <w:rFonts w:eastAsia="TimesNewRomanPS-BoldMT" w:cs="SimSun"/>
          <w:bCs/>
          <w:i/>
          <w:sz w:val="22"/>
        </w:rPr>
        <w:t xml:space="preserve">        return str(</w:t>
      </w:r>
      <w:proofErr w:type="spellStart"/>
      <w:r w:rsidRPr="00413802">
        <w:rPr>
          <w:rFonts w:eastAsia="TimesNewRomanPS-BoldMT" w:cs="SimSun"/>
          <w:bCs/>
          <w:i/>
          <w:sz w:val="22"/>
        </w:rPr>
        <w:t>self.val</w:t>
      </w:r>
      <w:proofErr w:type="spellEnd"/>
      <w:r w:rsidRPr="00413802">
        <w:rPr>
          <w:rFonts w:eastAsia="TimesNewRomanPS-BoldMT" w:cs="SimSun"/>
          <w:bCs/>
          <w:i/>
          <w:sz w:val="22"/>
        </w:rPr>
        <w:t>)</w:t>
      </w:r>
    </w:p>
    <w:p w14:paraId="7E155305" w14:textId="77777777" w:rsidR="00AB04B9" w:rsidRPr="00413802" w:rsidRDefault="00AB04B9" w:rsidP="00413802">
      <w:pPr>
        <w:snapToGrid w:val="0"/>
        <w:ind w:left="1440" w:firstLine="720"/>
        <w:rPr>
          <w:rFonts w:eastAsia="TimesNewRomanPS-BoldMT" w:cs="SimSun"/>
          <w:bCs/>
          <w:i/>
          <w:sz w:val="22"/>
        </w:rPr>
      </w:pPr>
    </w:p>
    <w:p w14:paraId="131EF21C" w14:textId="77777777" w:rsidR="0000748A" w:rsidRDefault="0000748A" w:rsidP="007E0042">
      <w:pPr>
        <w:snapToGrid w:val="0"/>
        <w:ind w:left="720"/>
        <w:jc w:val="left"/>
        <w:rPr>
          <w:rFonts w:eastAsia="TimesNewRomanPS-BoldMT" w:cs="SimSun"/>
          <w:bCs/>
          <w:color w:val="000000"/>
          <w:kern w:val="0"/>
          <w:sz w:val="24"/>
          <w:szCs w:val="24"/>
        </w:rPr>
      </w:pPr>
    </w:p>
    <w:p w14:paraId="6FC54513" w14:textId="77777777" w:rsidR="00B53737" w:rsidRDefault="00B53737" w:rsidP="00B53737">
      <w:pPr>
        <w:pStyle w:val="HTMLPreformatted"/>
        <w:shd w:val="clear" w:color="auto" w:fill="232425"/>
        <w:rPr>
          <w:color w:val="CFD2D5"/>
          <w:sz w:val="27"/>
          <w:szCs w:val="27"/>
        </w:rPr>
      </w:pPr>
      <w:r>
        <w:rPr>
          <w:color w:val="CC7832"/>
          <w:sz w:val="27"/>
          <w:szCs w:val="27"/>
        </w:rPr>
        <w:t xml:space="preserve">class </w:t>
      </w:r>
      <w:r>
        <w:rPr>
          <w:color w:val="CFD2D5"/>
          <w:sz w:val="27"/>
          <w:szCs w:val="27"/>
        </w:rPr>
        <w:t>Fibonacci: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init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.val</w:t>
      </w:r>
      <w:proofErr w:type="spellEnd"/>
      <w:r>
        <w:rPr>
          <w:color w:val="CFD2D5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.next_number</w:t>
      </w:r>
      <w:proofErr w:type="spellEnd"/>
      <w:r>
        <w:rPr>
          <w:color w:val="CFD2D5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1</w:t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proofErr w:type="spellStart"/>
      <w:r>
        <w:rPr>
          <w:color w:val="FFC66D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ans</w:t>
      </w:r>
      <w:proofErr w:type="spellEnd"/>
      <w:r>
        <w:rPr>
          <w:color w:val="CFD2D5"/>
          <w:sz w:val="27"/>
          <w:szCs w:val="27"/>
        </w:rPr>
        <w:t xml:space="preserve"> = Fibonacci()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lastRenderedPageBreak/>
        <w:t xml:space="preserve">        </w:t>
      </w:r>
      <w:proofErr w:type="spellStart"/>
      <w:r>
        <w:rPr>
          <w:color w:val="CFD2D5"/>
          <w:sz w:val="27"/>
          <w:szCs w:val="27"/>
        </w:rPr>
        <w:t>ans.val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.next_number</w:t>
      </w:r>
      <w:proofErr w:type="spellEnd"/>
      <w:r>
        <w:rPr>
          <w:color w:val="CFD2D5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ans.next_number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.val</w:t>
      </w:r>
      <w:proofErr w:type="spellEnd"/>
      <w:r>
        <w:rPr>
          <w:color w:val="CFD2D5"/>
          <w:sz w:val="27"/>
          <w:szCs w:val="27"/>
        </w:rPr>
        <w:t xml:space="preserve"> +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.next_number</w:t>
      </w:r>
      <w:proofErr w:type="spellEnd"/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CFD2D5"/>
          <w:sz w:val="27"/>
          <w:szCs w:val="27"/>
        </w:rPr>
        <w:t>ans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repr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8888C6"/>
          <w:sz w:val="27"/>
          <w:szCs w:val="27"/>
        </w:rPr>
        <w:t>str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.val</w:t>
      </w:r>
      <w:proofErr w:type="spellEnd"/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>a = Fibonacci()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(a)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a.nxt</w:t>
      </w:r>
      <w:proofErr w:type="spellEnd"/>
      <w:r>
        <w:rPr>
          <w:color w:val="CFD2D5"/>
          <w:sz w:val="27"/>
          <w:szCs w:val="27"/>
        </w:rPr>
        <w:t>())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a.nxt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a.nxt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a.nxt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a.nxt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a.nxt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().</w:t>
      </w:r>
      <w:proofErr w:type="spellStart"/>
      <w:r>
        <w:rPr>
          <w:color w:val="CFD2D5"/>
          <w:sz w:val="27"/>
          <w:szCs w:val="27"/>
        </w:rPr>
        <w:t>nxt</w:t>
      </w:r>
      <w:proofErr w:type="spellEnd"/>
      <w:r>
        <w:rPr>
          <w:color w:val="CFD2D5"/>
          <w:sz w:val="27"/>
          <w:szCs w:val="27"/>
        </w:rPr>
        <w:t>())</w:t>
      </w:r>
    </w:p>
    <w:p w14:paraId="253AE96D" w14:textId="77777777" w:rsidR="00592FD3" w:rsidRDefault="00592FD3" w:rsidP="003A46BA">
      <w:pPr>
        <w:snapToGrid w:val="0"/>
        <w:ind w:left="1260" w:hanging="540"/>
        <w:jc w:val="left"/>
        <w:rPr>
          <w:rFonts w:eastAsia="TimesNewRomanPS-BoldMT" w:cs="SimSun"/>
          <w:bCs/>
          <w:i/>
          <w:color w:val="000000"/>
          <w:kern w:val="0"/>
          <w:sz w:val="24"/>
          <w:szCs w:val="24"/>
        </w:rPr>
      </w:pPr>
    </w:p>
    <w:p w14:paraId="6019B87D" w14:textId="77777777" w:rsidR="00592FD3" w:rsidRDefault="00592FD3" w:rsidP="003A46BA">
      <w:pPr>
        <w:snapToGrid w:val="0"/>
        <w:ind w:left="1260" w:hanging="540"/>
        <w:jc w:val="left"/>
        <w:rPr>
          <w:rFonts w:eastAsia="TimesNewRomanPS-BoldMT" w:cs="SimSun"/>
          <w:bCs/>
          <w:i/>
          <w:color w:val="000000"/>
          <w:kern w:val="0"/>
          <w:sz w:val="24"/>
          <w:szCs w:val="24"/>
        </w:rPr>
      </w:pPr>
    </w:p>
    <w:p w14:paraId="55C76E99" w14:textId="77777777" w:rsidR="001615A8" w:rsidRPr="0000748A" w:rsidRDefault="009B0F14" w:rsidP="003A46BA">
      <w:pPr>
        <w:snapToGrid w:val="0"/>
        <w:ind w:left="1260" w:hanging="540"/>
        <w:jc w:val="left"/>
        <w:rPr>
          <w:rFonts w:eastAsia="TimesNewRomanPS-BoldMT" w:cs="SimSun"/>
          <w:bCs/>
          <w:i/>
          <w:color w:val="000000"/>
          <w:kern w:val="0"/>
          <w:sz w:val="24"/>
          <w:szCs w:val="24"/>
        </w:rPr>
      </w:pPr>
      <w:r w:rsidRPr="0000748A">
        <w:rPr>
          <w:rFonts w:eastAsia="TimesNewRomanPS-BoldMT" w:cs="SimSun"/>
          <w:bCs/>
          <w:i/>
          <w:color w:val="000000"/>
          <w:kern w:val="0"/>
          <w:sz w:val="24"/>
          <w:szCs w:val="24"/>
        </w:rPr>
        <w:t xml:space="preserve">Hint: </w:t>
      </w:r>
      <w:r w:rsidR="00EB2164" w:rsidRPr="0000748A">
        <w:rPr>
          <w:rFonts w:eastAsia="TimesNewRomanPS-BoldMT" w:cs="SimSun"/>
          <w:bCs/>
          <w:i/>
          <w:color w:val="000000"/>
          <w:kern w:val="0"/>
          <w:sz w:val="24"/>
          <w:szCs w:val="24"/>
        </w:rPr>
        <w:t xml:space="preserve">A new </w:t>
      </w:r>
      <w:r w:rsidR="0000748A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'Fibonacci'</w:t>
      </w:r>
      <w:r w:rsidR="0000748A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 xml:space="preserve"> </w:t>
      </w:r>
      <w:r w:rsidR="00B024DA" w:rsidRPr="0000748A">
        <w:rPr>
          <w:rFonts w:eastAsia="TimesNewRomanPS-BoldMT" w:cs="SimSun"/>
          <w:bCs/>
          <w:i/>
          <w:color w:val="000000"/>
          <w:kern w:val="0"/>
          <w:sz w:val="24"/>
          <w:szCs w:val="24"/>
        </w:rPr>
        <w:t xml:space="preserve">object is needed to create and </w:t>
      </w:r>
      <w:r w:rsidRPr="0000748A">
        <w:rPr>
          <w:rFonts w:eastAsia="TimesNewRomanPS-BoldMT" w:cs="SimSun"/>
          <w:bCs/>
          <w:i/>
          <w:color w:val="000000"/>
          <w:kern w:val="0"/>
          <w:sz w:val="24"/>
          <w:szCs w:val="24"/>
        </w:rPr>
        <w:t>assign </w:t>
      </w:r>
      <w:r w:rsidR="0000748A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proofErr w:type="spellStart"/>
      <w:r w:rsidR="0000748A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val</w:t>
      </w:r>
      <w:proofErr w:type="spellEnd"/>
      <w:r w:rsidR="0000748A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="0000748A" w:rsidRPr="0007339C">
        <w:rPr>
          <w:rFonts w:eastAsia="TimesNewRomanPS-BoldMT" w:cs="SimSun"/>
          <w:b/>
          <w:bCs/>
          <w:i/>
          <w:color w:val="000000"/>
          <w:kern w:val="0"/>
          <w:sz w:val="24"/>
          <w:szCs w:val="24"/>
        </w:rPr>
        <w:t xml:space="preserve"> </w:t>
      </w:r>
      <w:r w:rsidRPr="0000748A">
        <w:rPr>
          <w:rFonts w:eastAsia="TimesNewRomanPS-BoldMT" w:cs="SimSun"/>
          <w:bCs/>
          <w:i/>
          <w:color w:val="000000"/>
          <w:kern w:val="0"/>
          <w:sz w:val="24"/>
          <w:szCs w:val="24"/>
        </w:rPr>
        <w:t>and </w:t>
      </w:r>
      <w:r w:rsidR="0000748A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="0000748A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pre</w:t>
      </w:r>
      <w:r w:rsidR="0000748A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="0000748A" w:rsidRPr="0007339C">
        <w:rPr>
          <w:rFonts w:eastAsia="TimesNewRomanPS-BoldMT" w:cs="SimSun"/>
          <w:b/>
          <w:bCs/>
          <w:i/>
          <w:color w:val="000000"/>
          <w:kern w:val="0"/>
          <w:sz w:val="24"/>
          <w:szCs w:val="24"/>
        </w:rPr>
        <w:t xml:space="preserve"> </w:t>
      </w:r>
      <w:r w:rsidRPr="0000748A">
        <w:rPr>
          <w:rFonts w:eastAsia="TimesNewRomanPS-BoldMT" w:cs="SimSun"/>
          <w:bCs/>
          <w:i/>
          <w:color w:val="000000"/>
          <w:kern w:val="0"/>
          <w:sz w:val="24"/>
          <w:szCs w:val="24"/>
        </w:rPr>
        <w:t>members within </w:t>
      </w:r>
      <w:r w:rsidR="00D61215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proofErr w:type="spellStart"/>
      <w:r w:rsidR="00D61215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nxt</w:t>
      </w:r>
      <w:proofErr w:type="spellEnd"/>
      <w:r w:rsidR="00D61215" w:rsidRPr="00003D0B">
        <w:rPr>
          <w:rFonts w:eastAsia="TimesNewRomanPS-BoldMT" w:cs="SimSun"/>
          <w:b/>
          <w:bCs/>
          <w:i/>
          <w:color w:val="FF0000"/>
          <w:kern w:val="0"/>
          <w:sz w:val="24"/>
          <w:szCs w:val="24"/>
        </w:rPr>
        <w:t>'</w:t>
      </w:r>
      <w:r w:rsidRPr="0000748A">
        <w:rPr>
          <w:rFonts w:eastAsia="TimesNewRomanPS-BoldMT" w:cs="SimSun"/>
          <w:bCs/>
          <w:i/>
          <w:color w:val="000000"/>
          <w:kern w:val="0"/>
          <w:sz w:val="24"/>
          <w:szCs w:val="24"/>
        </w:rPr>
        <w:t xml:space="preserve"> method.</w:t>
      </w:r>
    </w:p>
    <w:p w14:paraId="5EEABF98" w14:textId="77777777" w:rsidR="008E220C" w:rsidRDefault="008E220C" w:rsidP="000E5A40">
      <w:pPr>
        <w:snapToGrid w:val="0"/>
        <w:rPr>
          <w:rFonts w:eastAsia="TimesNewRomanPS-BoldMT" w:cs="SimSun"/>
          <w:bCs/>
          <w:sz w:val="24"/>
        </w:rPr>
      </w:pPr>
    </w:p>
    <w:p w14:paraId="6EC50627" w14:textId="77777777" w:rsidR="0065098D" w:rsidRPr="0065098D" w:rsidRDefault="001C322B" w:rsidP="00DF62E5">
      <w:pPr>
        <w:numPr>
          <w:ilvl w:val="0"/>
          <w:numId w:val="2"/>
        </w:numPr>
        <w:snapToGrid w:val="0"/>
        <w:jc w:val="left"/>
        <w:rPr>
          <w:rFonts w:eastAsia="TimesNewRomanPS-BoldMT" w:cs="SimSun"/>
          <w:b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Create a class </w:t>
      </w:r>
      <w:r w:rsidR="000E5A40" w:rsidRPr="00496E09">
        <w:rPr>
          <w:rFonts w:eastAsia="TimesNewRomanPS-BoldMT" w:cs="SimSun"/>
          <w:bCs/>
          <w:i/>
          <w:color w:val="FF0000"/>
          <w:sz w:val="24"/>
        </w:rPr>
        <w:t>'</w:t>
      </w:r>
      <w:r w:rsidRPr="00496E09">
        <w:rPr>
          <w:rFonts w:eastAsia="TimesNewRomanPS-BoldMT" w:cs="SimSun"/>
          <w:b/>
          <w:bCs/>
          <w:i/>
          <w:color w:val="FF0000"/>
          <w:sz w:val="24"/>
        </w:rPr>
        <w:t>Student</w:t>
      </w:r>
      <w:r w:rsidR="000E5A40" w:rsidRPr="00496E09">
        <w:rPr>
          <w:rFonts w:eastAsia="TimesNewRomanPS-BoldMT" w:cs="SimSun"/>
          <w:b/>
          <w:bCs/>
          <w:i/>
          <w:color w:val="FF0000"/>
          <w:sz w:val="24"/>
        </w:rPr>
        <w:t>'</w:t>
      </w:r>
      <w:r>
        <w:rPr>
          <w:rFonts w:eastAsia="TimesNewRomanPS-BoldMT" w:cs="SimSun"/>
          <w:bCs/>
          <w:sz w:val="24"/>
        </w:rPr>
        <w:t xml:space="preserve"> first and construct objects with student </w:t>
      </w:r>
      <w:r w:rsidR="00496E09" w:rsidRPr="00496E09">
        <w:rPr>
          <w:rFonts w:eastAsia="TimesNewRomanPS-BoldMT" w:cs="SimSun"/>
          <w:b/>
          <w:bCs/>
          <w:i/>
          <w:color w:val="FF0000"/>
          <w:sz w:val="24"/>
        </w:rPr>
        <w:t>'</w:t>
      </w:r>
      <w:r w:rsidRPr="00496E09">
        <w:rPr>
          <w:rFonts w:eastAsia="TimesNewRomanPS-BoldMT" w:cs="SimSun"/>
          <w:b/>
          <w:bCs/>
          <w:i/>
          <w:color w:val="FF0000"/>
          <w:sz w:val="24"/>
        </w:rPr>
        <w:t>name</w:t>
      </w:r>
      <w:r w:rsidR="00496E09" w:rsidRPr="00496E09">
        <w:rPr>
          <w:rFonts w:eastAsia="TimesNewRomanPS-BoldMT" w:cs="SimSun"/>
          <w:b/>
          <w:bCs/>
          <w:i/>
          <w:color w:val="FF0000"/>
          <w:sz w:val="24"/>
        </w:rPr>
        <w:t>'</w:t>
      </w:r>
      <w:r>
        <w:rPr>
          <w:rFonts w:eastAsia="TimesNewRomanPS-BoldMT" w:cs="SimSun"/>
          <w:bCs/>
          <w:sz w:val="24"/>
        </w:rPr>
        <w:t xml:space="preserve"> and </w:t>
      </w:r>
      <w:r w:rsidR="00496E09" w:rsidRPr="00496E09">
        <w:rPr>
          <w:rFonts w:eastAsia="TimesNewRomanPS-BoldMT" w:cs="SimSun"/>
          <w:b/>
          <w:bCs/>
          <w:i/>
          <w:color w:val="FF0000"/>
          <w:sz w:val="24"/>
        </w:rPr>
        <w:t>'</w:t>
      </w:r>
      <w:r w:rsidRPr="00496E09">
        <w:rPr>
          <w:rFonts w:eastAsia="TimesNewRomanPS-BoldMT" w:cs="SimSun"/>
          <w:b/>
          <w:bCs/>
          <w:i/>
          <w:color w:val="FF0000"/>
          <w:sz w:val="24"/>
        </w:rPr>
        <w:t>number</w:t>
      </w:r>
      <w:r w:rsidR="00496E09" w:rsidRPr="00496E09">
        <w:rPr>
          <w:rFonts w:eastAsia="TimesNewRomanPS-BoldMT" w:cs="SimSun"/>
          <w:b/>
          <w:bCs/>
          <w:i/>
          <w:color w:val="FF0000"/>
          <w:sz w:val="24"/>
        </w:rPr>
        <w:t>'</w:t>
      </w:r>
      <w:r w:rsidRPr="00496E09">
        <w:rPr>
          <w:rFonts w:eastAsia="TimesNewRomanPS-BoldMT" w:cs="SimSun"/>
          <w:bCs/>
          <w:color w:val="FF0000"/>
          <w:sz w:val="24"/>
        </w:rPr>
        <w:t xml:space="preserve"> </w:t>
      </w:r>
      <w:r>
        <w:rPr>
          <w:rFonts w:eastAsia="TimesNewRomanPS-BoldMT" w:cs="SimSun"/>
          <w:bCs/>
          <w:sz w:val="24"/>
        </w:rPr>
        <w:t>of course(s) she/he is taking in the current semester. The following operations can be allowed by using magic methods</w:t>
      </w:r>
      <w:r w:rsidR="00360DAD">
        <w:rPr>
          <w:rFonts w:eastAsia="TimesNewRomanPS-BoldMT" w:cs="SimSun"/>
          <w:bCs/>
          <w:sz w:val="24"/>
        </w:rPr>
        <w:t xml:space="preserve"> </w:t>
      </w:r>
      <w:r>
        <w:rPr>
          <w:rFonts w:eastAsia="TimesNewRomanPS-BoldMT" w:cs="SimSun"/>
          <w:bCs/>
          <w:sz w:val="24"/>
        </w:rPr>
        <w:t>(</w:t>
      </w:r>
      <w:r w:rsidR="00DF62E5" w:rsidRPr="00DF62E5">
        <w:rPr>
          <w:rFonts w:eastAsia="TimesNewRomanPS-BoldMT" w:cs="SimSun"/>
          <w:bCs/>
          <w:i/>
          <w:sz w:val="24"/>
        </w:rPr>
        <w:t>'</w:t>
      </w:r>
      <w:proofErr w:type="spellStart"/>
      <w:r w:rsidRPr="00DF62E5">
        <w:rPr>
          <w:rFonts w:eastAsia="TimesNewRomanPS-BoldMT" w:cs="SimSun"/>
          <w:bCs/>
          <w:i/>
          <w:sz w:val="24"/>
        </w:rPr>
        <w:t>dunder</w:t>
      </w:r>
      <w:proofErr w:type="spellEnd"/>
      <w:r w:rsidR="00DF62E5" w:rsidRPr="00DF62E5">
        <w:rPr>
          <w:rFonts w:eastAsia="TimesNewRomanPS-BoldMT" w:cs="SimSun"/>
          <w:bCs/>
          <w:i/>
          <w:sz w:val="24"/>
        </w:rPr>
        <w:t>'</w:t>
      </w:r>
      <w:r>
        <w:rPr>
          <w:rFonts w:eastAsia="TimesNewRomanPS-BoldMT" w:cs="SimSun"/>
          <w:bCs/>
          <w:sz w:val="24"/>
        </w:rPr>
        <w:t xml:space="preserve"> method),</w:t>
      </w:r>
      <w:r w:rsidR="00C46EF6">
        <w:rPr>
          <w:rFonts w:eastAsia="TimesNewRomanPS-BoldMT" w:cs="SimSun"/>
          <w:bCs/>
          <w:sz w:val="24"/>
        </w:rPr>
        <w:t xml:space="preserve"> such as </w:t>
      </w:r>
      <w:r w:rsidRPr="00A56827">
        <w:rPr>
          <w:rFonts w:eastAsia="TimesNewRomanPS-BoldMT" w:cs="SimSun"/>
          <w:b/>
          <w:bCs/>
          <w:i/>
          <w:color w:val="FF0000"/>
          <w:sz w:val="24"/>
        </w:rPr>
        <w:t>__add_</w:t>
      </w:r>
      <w:proofErr w:type="gramStart"/>
      <w:r w:rsidRPr="00A56827">
        <w:rPr>
          <w:rFonts w:eastAsia="TimesNewRomanPS-BoldMT" w:cs="SimSun"/>
          <w:b/>
          <w:bCs/>
          <w:i/>
          <w:color w:val="FF0000"/>
          <w:sz w:val="24"/>
        </w:rPr>
        <w:t>_</w:t>
      </w:r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(</w:t>
      </w:r>
      <w:proofErr w:type="gramEnd"/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), __str__(), __</w:t>
      </w:r>
      <w:proofErr w:type="spellStart"/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repr</w:t>
      </w:r>
      <w:proofErr w:type="spellEnd"/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__(), __</w:t>
      </w:r>
      <w:proofErr w:type="spellStart"/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lt</w:t>
      </w:r>
      <w:proofErr w:type="spellEnd"/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__(), __eq__(), __ne__(), and __</w:t>
      </w:r>
      <w:proofErr w:type="spellStart"/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gt</w:t>
      </w:r>
      <w:proofErr w:type="spellEnd"/>
      <w:r w:rsidR="0065098D" w:rsidRPr="00A56827">
        <w:rPr>
          <w:rFonts w:eastAsia="TimesNewRomanPS-BoldMT" w:cs="SimSun"/>
          <w:b/>
          <w:bCs/>
          <w:i/>
          <w:color w:val="FF0000"/>
          <w:sz w:val="24"/>
        </w:rPr>
        <w:t>__()</w:t>
      </w:r>
      <w:r w:rsidR="0065098D" w:rsidRPr="00A56827">
        <w:rPr>
          <w:rFonts w:eastAsia="TimesNewRomanPS-BoldMT" w:cs="SimSun"/>
          <w:b/>
          <w:bCs/>
          <w:color w:val="FF0000"/>
          <w:sz w:val="24"/>
        </w:rPr>
        <w:t>.</w:t>
      </w:r>
      <w:r w:rsidR="0065098D" w:rsidRPr="00541067">
        <w:rPr>
          <w:rFonts w:eastAsia="TimesNewRomanPS-BoldMT" w:cs="SimSun"/>
          <w:b/>
          <w:bCs/>
          <w:sz w:val="24"/>
        </w:rPr>
        <w:t xml:space="preserve"> </w:t>
      </w:r>
    </w:p>
    <w:p w14:paraId="178A0181" w14:textId="77777777" w:rsidR="00541067" w:rsidRDefault="00541067" w:rsidP="00541067">
      <w:pPr>
        <w:shd w:val="clear" w:color="auto" w:fill="FFFFFE"/>
        <w:suppressAutoHyphens w:val="0"/>
        <w:spacing w:line="285" w:lineRule="atLeast"/>
        <w:ind w:left="720"/>
        <w:jc w:val="left"/>
        <w:rPr>
          <w:rFonts w:ascii="Courier New" w:eastAsia="Times New Roman" w:hAnsi="Courier New" w:cs="Courier New"/>
          <w:color w:val="0000FF"/>
          <w:kern w:val="0"/>
          <w:szCs w:val="21"/>
        </w:rPr>
      </w:pPr>
    </w:p>
    <w:p w14:paraId="246864BE" w14:textId="77777777" w:rsidR="00541067" w:rsidRPr="00541067" w:rsidRDefault="00B95E2E" w:rsidP="00541067">
      <w:pPr>
        <w:snapToGrid w:val="0"/>
        <w:ind w:left="2610" w:hanging="330"/>
        <w:rPr>
          <w:rFonts w:eastAsia="TimesNewRomanPS-BoldMT" w:cs="SimSun"/>
          <w:bCs/>
          <w:i/>
          <w:sz w:val="22"/>
        </w:rPr>
      </w:pPr>
      <w:proofErr w:type="gramStart"/>
      <w:r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>class </w:t>
      </w:r>
      <w:r w:rsidR="002B6F5B" w:rsidRPr="005F48AD">
        <w:rPr>
          <w:rFonts w:eastAsia="TimesNewRomanPS-BoldMT" w:cs="SimSun"/>
          <w:b/>
          <w:bCs/>
          <w:i/>
          <w:color w:val="1F497D"/>
          <w:kern w:val="0"/>
          <w:sz w:val="24"/>
          <w:szCs w:val="24"/>
        </w:rPr>
        <w:t xml:space="preserve"> </w:t>
      </w:r>
      <w:r>
        <w:rPr>
          <w:rFonts w:eastAsia="TimesNewRomanPS-BoldMT" w:cs="SimSun"/>
          <w:bCs/>
          <w:i/>
          <w:sz w:val="22"/>
        </w:rPr>
        <w:t>Student</w:t>
      </w:r>
      <w:proofErr w:type="gramEnd"/>
      <w:r w:rsidR="00541067" w:rsidRPr="00541067">
        <w:rPr>
          <w:rFonts w:eastAsia="TimesNewRomanPS-BoldMT" w:cs="SimSun"/>
          <w:bCs/>
          <w:i/>
          <w:sz w:val="22"/>
        </w:rPr>
        <w:t>():</w:t>
      </w:r>
    </w:p>
    <w:p w14:paraId="53ED8D50" w14:textId="77777777" w:rsidR="001C322B" w:rsidRPr="006016C0" w:rsidRDefault="00541067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>
        <w:rPr>
          <w:rFonts w:eastAsia="TimesNewRomanPS-BoldMT" w:cs="SimSun"/>
          <w:bCs/>
          <w:i/>
          <w:sz w:val="22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</w:t>
      </w:r>
    </w:p>
    <w:p w14:paraId="5B530A0E" w14:textId="77777777" w:rsidR="00541067" w:rsidRPr="006016C0" w:rsidRDefault="00541067" w:rsidP="006016C0">
      <w:pPr>
        <w:pStyle w:val="ListParagraph"/>
        <w:suppressAutoHyphens w:val="0"/>
        <w:snapToGrid w:val="0"/>
        <w:ind w:left="2100" w:firstLine="42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&gt;&gt;&gt; a=</w:t>
      </w:r>
      <w:r w:rsidR="00B95E2E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Student 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('Peter', 3)</w:t>
      </w:r>
    </w:p>
    <w:p w14:paraId="1BB5ACAE" w14:textId="77777777" w:rsidR="00541067" w:rsidRPr="006016C0" w:rsidRDefault="00541067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&gt;&gt;&gt;</w:t>
      </w:r>
      <w:r w:rsidR="00910D77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b=</w:t>
      </w:r>
      <w:r w:rsidR="00B95E2E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Student 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</w:t>
      </w:r>
      <w:r w:rsidR="00910D77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'Mike'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, 4)</w:t>
      </w:r>
    </w:p>
    <w:p w14:paraId="23AE50C6" w14:textId="77777777" w:rsidR="00541067" w:rsidRPr="006016C0" w:rsidRDefault="00541067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&gt;&gt;&gt; </w:t>
      </w:r>
      <w:r w:rsidR="00B95E2E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c= Student 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('John',</w:t>
      </w:r>
      <w:r w:rsidR="005763E4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5)</w:t>
      </w:r>
    </w:p>
    <w:p w14:paraId="715D934B" w14:textId="77777777" w:rsidR="00541067" w:rsidRPr="006016C0" w:rsidRDefault="00541067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&gt;&gt;&gt; d=</w:t>
      </w:r>
      <w:r w:rsidR="00A11E9F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B95E2E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Student </w:t>
      </w:r>
      <w:r w:rsidR="008D1252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('Kelvin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',</w:t>
      </w:r>
      <w:r w:rsidR="006A1424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B65C08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3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)</w:t>
      </w:r>
    </w:p>
    <w:p w14:paraId="2DE89C82" w14:textId="77777777" w:rsidR="00541067" w:rsidRPr="006016C0" w:rsidRDefault="00541067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</w:p>
    <w:p w14:paraId="4FC8EF3B" w14:textId="77777777" w:rsidR="00541067" w:rsidRPr="006016C0" w:rsidRDefault="00541067" w:rsidP="006016C0">
      <w:pPr>
        <w:pStyle w:val="ListParagraph"/>
        <w:suppressAutoHyphens w:val="0"/>
        <w:snapToGrid w:val="0"/>
        <w:ind w:left="2100" w:firstLine="42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&gt;&gt;&gt; </w:t>
      </w:r>
      <w:proofErr w:type="spellStart"/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a+b+d</w:t>
      </w:r>
      <w:proofErr w:type="spellEnd"/>
    </w:p>
    <w:p w14:paraId="6A8E99A0" w14:textId="77777777" w:rsidR="00541067" w:rsidRPr="006016C0" w:rsidRDefault="00541067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  <w:t xml:space="preserve">10 </w:t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</w:p>
    <w:p w14:paraId="7BA87E3E" w14:textId="77777777" w:rsidR="00541067" w:rsidRPr="006016C0" w:rsidRDefault="00541067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&gt;&gt;&gt; </w:t>
      </w:r>
      <w:proofErr w:type="gramStart"/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a!=</w:t>
      </w:r>
      <w:proofErr w:type="gramEnd"/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d</w:t>
      </w:r>
    </w:p>
    <w:p w14:paraId="09FFF8AD" w14:textId="77777777" w:rsidR="001C322B" w:rsidRPr="006016C0" w:rsidRDefault="00B65C08" w:rsidP="006016C0">
      <w:pPr>
        <w:pStyle w:val="ListParagraph"/>
        <w:suppressAutoHyphens w:val="0"/>
        <w:snapToGrid w:val="0"/>
        <w:ind w:left="2100" w:firstLine="42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False</w:t>
      </w:r>
    </w:p>
    <w:p w14:paraId="3BF3CAE8" w14:textId="77777777" w:rsidR="005B0776" w:rsidRPr="006016C0" w:rsidRDefault="006016C0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="005B0776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&gt;&gt;&gt;</w:t>
      </w:r>
      <w:r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5B0776"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b&lt;c</w:t>
      </w:r>
    </w:p>
    <w:p w14:paraId="12BBF9C1" w14:textId="77777777" w:rsidR="005B0776" w:rsidRPr="006016C0" w:rsidRDefault="005B0776" w:rsidP="006016C0">
      <w:pPr>
        <w:pStyle w:val="ListParagraph"/>
        <w:suppressAutoHyphens w:val="0"/>
        <w:snapToGrid w:val="0"/>
        <w:ind w:left="210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 xml:space="preserve"> </w:t>
      </w:r>
      <w:r w:rsid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ab/>
      </w: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True</w:t>
      </w:r>
    </w:p>
    <w:p w14:paraId="506921ED" w14:textId="77777777" w:rsidR="001C322B" w:rsidRPr="006016C0" w:rsidRDefault="005916A8" w:rsidP="006016C0">
      <w:pPr>
        <w:pStyle w:val="ListParagraph"/>
        <w:suppressAutoHyphens w:val="0"/>
        <w:snapToGrid w:val="0"/>
        <w:ind w:left="2100" w:firstLine="420"/>
        <w:jc w:val="left"/>
        <w:rPr>
          <w:rFonts w:eastAsia="TimesNewRomanPS-BoldMT" w:cs="SimSun"/>
          <w:bCs/>
          <w:i/>
          <w:color w:val="C00000"/>
          <w:kern w:val="0"/>
          <w:sz w:val="24"/>
          <w:szCs w:val="24"/>
        </w:rPr>
      </w:pPr>
      <w:r w:rsidRPr="006016C0">
        <w:rPr>
          <w:rFonts w:eastAsia="TimesNewRomanPS-BoldMT" w:cs="SimSun"/>
          <w:bCs/>
          <w:i/>
          <w:color w:val="C00000"/>
          <w:kern w:val="0"/>
          <w:sz w:val="24"/>
          <w:szCs w:val="24"/>
        </w:rPr>
        <w:t>"""</w:t>
      </w:r>
    </w:p>
    <w:p w14:paraId="382C6E36" w14:textId="77777777" w:rsidR="008C1D14" w:rsidRDefault="008C1D14" w:rsidP="008C1D14">
      <w:pPr>
        <w:pStyle w:val="HTMLPreformatted"/>
        <w:shd w:val="clear" w:color="auto" w:fill="232425"/>
        <w:rPr>
          <w:color w:val="CFD2D5"/>
          <w:sz w:val="27"/>
          <w:szCs w:val="27"/>
        </w:rPr>
      </w:pPr>
      <w:r>
        <w:rPr>
          <w:color w:val="CC7832"/>
          <w:sz w:val="27"/>
          <w:szCs w:val="27"/>
        </w:rPr>
        <w:t xml:space="preserve">class </w:t>
      </w:r>
      <w:r>
        <w:rPr>
          <w:color w:val="CFD2D5"/>
          <w:sz w:val="27"/>
          <w:szCs w:val="27"/>
        </w:rPr>
        <w:t>Student: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init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C7832"/>
          <w:sz w:val="27"/>
          <w:szCs w:val="27"/>
        </w:rPr>
        <w:t xml:space="preserve">, </w:t>
      </w:r>
      <w:r>
        <w:rPr>
          <w:color w:val="CFD2D5"/>
          <w:sz w:val="27"/>
          <w:szCs w:val="27"/>
        </w:rPr>
        <w:t xml:space="preserve">name: </w:t>
      </w:r>
      <w:r>
        <w:rPr>
          <w:color w:val="8888C6"/>
          <w:sz w:val="27"/>
          <w:szCs w:val="27"/>
        </w:rPr>
        <w:t>str</w:t>
      </w:r>
      <w:r>
        <w:rPr>
          <w:color w:val="CC7832"/>
          <w:sz w:val="27"/>
          <w:szCs w:val="27"/>
        </w:rPr>
        <w:t xml:space="preserve">, </w:t>
      </w:r>
      <w:r>
        <w:rPr>
          <w:color w:val="CFD2D5"/>
          <w:sz w:val="27"/>
          <w:szCs w:val="27"/>
        </w:rPr>
        <w:t xml:space="preserve">number: </w:t>
      </w:r>
      <w:r>
        <w:rPr>
          <w:color w:val="8888C6"/>
          <w:sz w:val="27"/>
          <w:szCs w:val="27"/>
        </w:rPr>
        <w:t>int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.name = name</w:t>
      </w:r>
      <w:r>
        <w:rPr>
          <w:color w:val="CFD2D5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.number</w:t>
      </w:r>
      <w:proofErr w:type="spellEnd"/>
      <w:r>
        <w:rPr>
          <w:color w:val="CFD2D5"/>
          <w:sz w:val="27"/>
          <w:szCs w:val="27"/>
        </w:rPr>
        <w:t xml:space="preserve"> = number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lastRenderedPageBreak/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__add__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other_student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CFD2D5"/>
          <w:sz w:val="27"/>
          <w:szCs w:val="27"/>
        </w:rPr>
        <w:t>Student(</w:t>
      </w:r>
      <w:r>
        <w:rPr>
          <w:color w:val="8EA765"/>
          <w:sz w:val="27"/>
          <w:szCs w:val="27"/>
        </w:rPr>
        <w:t>""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.number</w:t>
      </w:r>
      <w:proofErr w:type="spellEnd"/>
      <w:r>
        <w:rPr>
          <w:color w:val="CFD2D5"/>
          <w:sz w:val="27"/>
          <w:szCs w:val="27"/>
        </w:rPr>
        <w:t xml:space="preserve"> + </w:t>
      </w:r>
      <w:proofErr w:type="spellStart"/>
      <w:r>
        <w:rPr>
          <w:color w:val="CFD2D5"/>
          <w:sz w:val="27"/>
          <w:szCs w:val="27"/>
        </w:rPr>
        <w:t>other_student.number</w:t>
      </w:r>
      <w:proofErr w:type="spellEnd"/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lt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st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.number</w:t>
      </w:r>
      <w:proofErr w:type="spellEnd"/>
      <w:r>
        <w:rPr>
          <w:color w:val="CFD2D5"/>
          <w:sz w:val="27"/>
          <w:szCs w:val="27"/>
        </w:rPr>
        <w:t xml:space="preserve"> &lt; </w:t>
      </w:r>
      <w:proofErr w:type="spellStart"/>
      <w:r>
        <w:rPr>
          <w:color w:val="CFD2D5"/>
          <w:sz w:val="27"/>
          <w:szCs w:val="27"/>
        </w:rPr>
        <w:t>st.number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__eq__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st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.number</w:t>
      </w:r>
      <w:proofErr w:type="spellEnd"/>
      <w:r>
        <w:rPr>
          <w:color w:val="CFD2D5"/>
          <w:sz w:val="27"/>
          <w:szCs w:val="27"/>
        </w:rPr>
        <w:t xml:space="preserve"> == </w:t>
      </w:r>
      <w:proofErr w:type="spellStart"/>
      <w:r>
        <w:rPr>
          <w:color w:val="CFD2D5"/>
          <w:sz w:val="27"/>
          <w:szCs w:val="27"/>
        </w:rPr>
        <w:t>st.number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__str__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8888C6"/>
          <w:sz w:val="27"/>
          <w:szCs w:val="27"/>
        </w:rPr>
        <w:t>str</w:t>
      </w:r>
      <w:r>
        <w:rPr>
          <w:color w:val="CFD2D5"/>
          <w:sz w:val="27"/>
          <w:szCs w:val="27"/>
        </w:rPr>
        <w:t>(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.number</w:t>
      </w:r>
      <w:proofErr w:type="spellEnd"/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repr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8888C6"/>
          <w:sz w:val="27"/>
          <w:szCs w:val="27"/>
        </w:rPr>
        <w:t>str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__ne__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st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>.number</w:t>
      </w:r>
      <w:proofErr w:type="spellEnd"/>
      <w:r>
        <w:rPr>
          <w:color w:val="CFD2D5"/>
          <w:sz w:val="27"/>
          <w:szCs w:val="27"/>
        </w:rPr>
        <w:t xml:space="preserve"> != </w:t>
      </w:r>
      <w:proofErr w:type="spellStart"/>
      <w:r>
        <w:rPr>
          <w:color w:val="CFD2D5"/>
          <w:sz w:val="27"/>
          <w:szCs w:val="27"/>
        </w:rPr>
        <w:t>st.number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gt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CFD2D5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st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4558D"/>
          <w:sz w:val="27"/>
          <w:szCs w:val="27"/>
        </w:rPr>
        <w:t>self</w:t>
      </w:r>
      <w:r>
        <w:rPr>
          <w:color w:val="CFD2D5"/>
          <w:sz w:val="27"/>
          <w:szCs w:val="27"/>
        </w:rPr>
        <w:t xml:space="preserve">.name &gt; </w:t>
      </w:r>
      <w:proofErr w:type="spellStart"/>
      <w:r>
        <w:rPr>
          <w:color w:val="CFD2D5"/>
          <w:sz w:val="27"/>
          <w:szCs w:val="27"/>
        </w:rPr>
        <w:t>st.number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>a = Student(</w:t>
      </w:r>
      <w:r>
        <w:rPr>
          <w:color w:val="8EA765"/>
          <w:sz w:val="27"/>
          <w:szCs w:val="27"/>
        </w:rPr>
        <w:t>'Peter'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>b = Student(</w:t>
      </w:r>
      <w:r>
        <w:rPr>
          <w:color w:val="8EA765"/>
          <w:sz w:val="27"/>
          <w:szCs w:val="27"/>
        </w:rPr>
        <w:t>'Mike'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4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>c = Student(</w:t>
      </w:r>
      <w:r>
        <w:rPr>
          <w:color w:val="8EA765"/>
          <w:sz w:val="27"/>
          <w:szCs w:val="27"/>
        </w:rPr>
        <w:t>'John'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>d = Student(</w:t>
      </w:r>
      <w:r>
        <w:rPr>
          <w:color w:val="8EA765"/>
          <w:sz w:val="27"/>
          <w:szCs w:val="27"/>
        </w:rPr>
        <w:t>'Kelvin'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(a + b + d)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(a != d)</w:t>
      </w:r>
      <w:r>
        <w:rPr>
          <w:color w:val="CFD2D5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(b &lt; c)</w:t>
      </w:r>
    </w:p>
    <w:p w14:paraId="6C475F81" w14:textId="77777777" w:rsidR="005B0776" w:rsidRDefault="005B0776" w:rsidP="00B97907">
      <w:pPr>
        <w:snapToGrid w:val="0"/>
        <w:rPr>
          <w:rFonts w:eastAsia="TimesNewRomanPS-BoldMT" w:cs="SimSun"/>
          <w:bCs/>
          <w:sz w:val="24"/>
        </w:rPr>
      </w:pPr>
    </w:p>
    <w:p w14:paraId="0927D2F9" w14:textId="77777777" w:rsidR="00A335AC" w:rsidRDefault="00A335AC" w:rsidP="00B97907">
      <w:pPr>
        <w:snapToGrid w:val="0"/>
        <w:rPr>
          <w:rFonts w:eastAsia="TimesNewRomanPS-BoldMT" w:cs="SimSun"/>
          <w:bCs/>
          <w:sz w:val="24"/>
        </w:rPr>
      </w:pPr>
    </w:p>
    <w:p w14:paraId="57D55EB7" w14:textId="77777777" w:rsidR="00B97907" w:rsidRDefault="00B97907" w:rsidP="00B97907">
      <w:pPr>
        <w:pStyle w:val="ListParagraph"/>
        <w:snapToGrid w:val="0"/>
        <w:spacing w:line="400" w:lineRule="exact"/>
        <w:ind w:left="0"/>
        <w:rPr>
          <w:rFonts w:eastAsia="Times New Roman"/>
          <w:b/>
          <w:sz w:val="26"/>
          <w:szCs w:val="26"/>
          <w:lang w:val="en"/>
        </w:rPr>
      </w:pPr>
      <w:r>
        <w:rPr>
          <w:rFonts w:eastAsia="Times New Roman"/>
          <w:b/>
          <w:sz w:val="26"/>
          <w:szCs w:val="26"/>
          <w:lang w:val="en"/>
        </w:rPr>
        <w:t xml:space="preserve">Part II </w:t>
      </w:r>
      <w:r w:rsidR="002A2500">
        <w:rPr>
          <w:rFonts w:eastAsia="Times New Roman"/>
          <w:b/>
          <w:sz w:val="26"/>
          <w:szCs w:val="26"/>
          <w:lang w:val="en"/>
        </w:rPr>
        <w:t xml:space="preserve">Embedded System Design Theory </w:t>
      </w:r>
    </w:p>
    <w:p w14:paraId="2F9F7E87" w14:textId="77777777" w:rsidR="002A2500" w:rsidRDefault="002A2500" w:rsidP="00B97907">
      <w:pPr>
        <w:pStyle w:val="ListParagraph"/>
        <w:snapToGrid w:val="0"/>
        <w:spacing w:line="400" w:lineRule="exact"/>
        <w:ind w:left="0"/>
        <w:rPr>
          <w:rFonts w:eastAsia="Times New Roman"/>
          <w:b/>
          <w:sz w:val="26"/>
          <w:szCs w:val="26"/>
          <w:lang w:val="en"/>
        </w:rPr>
      </w:pPr>
    </w:p>
    <w:p w14:paraId="14C5D80A" w14:textId="5C4D9246" w:rsidR="00BA0FBD" w:rsidRDefault="00F64CDD" w:rsidP="00E35EE5">
      <w:pPr>
        <w:numPr>
          <w:ilvl w:val="0"/>
          <w:numId w:val="5"/>
        </w:numPr>
        <w:snapToGrid w:val="0"/>
        <w:ind w:left="900" w:hanging="454"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Describe the application areas of the real time operating system (</w:t>
      </w:r>
      <w:r w:rsidR="003835AA">
        <w:rPr>
          <w:rFonts w:eastAsia="TimesNewRomanPS-BoldMT" w:cs="SimSun"/>
          <w:bCs/>
          <w:sz w:val="24"/>
        </w:rPr>
        <w:t>RTOS</w:t>
      </w:r>
      <w:r>
        <w:rPr>
          <w:rFonts w:eastAsia="TimesNewRomanPS-BoldMT" w:cs="SimSun"/>
          <w:bCs/>
          <w:sz w:val="24"/>
        </w:rPr>
        <w:t>)</w:t>
      </w:r>
    </w:p>
    <w:p w14:paraId="26F176DA" w14:textId="1869407F" w:rsidR="00EC1940" w:rsidRDefault="00EC1940" w:rsidP="00EC1940">
      <w:pPr>
        <w:snapToGrid w:val="0"/>
        <w:ind w:left="900"/>
        <w:jc w:val="left"/>
        <w:rPr>
          <w:rFonts w:eastAsia="TimesNewRomanPS-BoldMT" w:cs="SimSun"/>
          <w:bCs/>
          <w:sz w:val="24"/>
        </w:rPr>
      </w:pPr>
    </w:p>
    <w:p w14:paraId="18DBFD90" w14:textId="3F338AFB" w:rsidR="00EC1940" w:rsidRDefault="00EC1940" w:rsidP="00C50CEC">
      <w:pPr>
        <w:snapToGrid w:val="0"/>
        <w:ind w:left="900"/>
        <w:rPr>
          <w:color w:val="222222"/>
          <w:sz w:val="24"/>
          <w:szCs w:val="24"/>
          <w:shd w:val="clear" w:color="auto" w:fill="FFFFFF"/>
        </w:rPr>
      </w:pPr>
      <w:r w:rsidRPr="00EC1940">
        <w:rPr>
          <w:rStyle w:val="Strong"/>
          <w:b w:val="0"/>
          <w:bCs w:val="0"/>
          <w:color w:val="222222"/>
          <w:sz w:val="24"/>
          <w:szCs w:val="24"/>
          <w:shd w:val="clear" w:color="auto" w:fill="FFFFFF"/>
        </w:rPr>
        <w:t>Real-time operating system (RTOS)</w:t>
      </w:r>
      <w:r w:rsidRPr="00EC1940">
        <w:rPr>
          <w:color w:val="222222"/>
          <w:sz w:val="24"/>
          <w:szCs w:val="24"/>
          <w:shd w:val="clear" w:color="auto" w:fill="FFFFFF"/>
        </w:rPr>
        <w:t> is an operating system which is mainly aimed to serve real-time applications that process data as it comes in, without any buffer delay.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</w:p>
    <w:p w14:paraId="3767992C" w14:textId="6EA5BFCD" w:rsidR="00EC1940" w:rsidRDefault="00EC1940" w:rsidP="00C50CEC">
      <w:pPr>
        <w:snapToGrid w:val="0"/>
        <w:ind w:left="900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It is widely used in the following areas.</w:t>
      </w:r>
    </w:p>
    <w:p w14:paraId="67BC063E" w14:textId="6258FB8D" w:rsid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>
        <w:rPr>
          <w:rFonts w:eastAsia="TimesNewRomanPS-BoldMT"/>
          <w:bCs/>
          <w:sz w:val="24"/>
          <w:szCs w:val="24"/>
        </w:rPr>
        <w:lastRenderedPageBreak/>
        <w:t>Airlines reservation system</w:t>
      </w:r>
    </w:p>
    <w:p w14:paraId="0AB74A82" w14:textId="56B2AC7B" w:rsid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>
        <w:rPr>
          <w:rFonts w:eastAsia="TimesNewRomanPS-BoldMT"/>
          <w:bCs/>
          <w:sz w:val="24"/>
          <w:szCs w:val="24"/>
        </w:rPr>
        <w:t>Air traffic control system</w:t>
      </w:r>
    </w:p>
    <w:p w14:paraId="1F8FD310" w14:textId="73B4E347" w:rsid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>
        <w:rPr>
          <w:rFonts w:eastAsia="TimesNewRomanPS-BoldMT"/>
          <w:bCs/>
          <w:sz w:val="24"/>
          <w:szCs w:val="24"/>
        </w:rPr>
        <w:t>Systems that provide immediate updating</w:t>
      </w:r>
    </w:p>
    <w:p w14:paraId="489B0A49" w14:textId="77777777" w:rsidR="00EC1940" w:rsidRP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 w:rsidRPr="00EC1940">
        <w:rPr>
          <w:rFonts w:eastAsia="TimesNewRomanPS-BoldMT"/>
          <w:bCs/>
          <w:sz w:val="24"/>
          <w:szCs w:val="24"/>
        </w:rPr>
        <w:t>Used in any system that provides up to date and minute information on stock prices.</w:t>
      </w:r>
    </w:p>
    <w:p w14:paraId="7EE66E14" w14:textId="77777777" w:rsidR="00EC1940" w:rsidRP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 w:rsidRPr="00EC1940">
        <w:rPr>
          <w:rFonts w:eastAsia="TimesNewRomanPS-BoldMT"/>
          <w:bCs/>
          <w:sz w:val="24"/>
          <w:szCs w:val="24"/>
        </w:rPr>
        <w:t>Defense application systems like RADAR.</w:t>
      </w:r>
    </w:p>
    <w:p w14:paraId="6919F41E" w14:textId="3813B093" w:rsidR="00EC1940" w:rsidRP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 w:rsidRPr="00EC1940">
        <w:rPr>
          <w:rFonts w:eastAsia="TimesNewRomanPS-BoldMT"/>
          <w:bCs/>
          <w:sz w:val="24"/>
          <w:szCs w:val="24"/>
        </w:rPr>
        <w:t xml:space="preserve">Networked </w:t>
      </w:r>
      <w:r>
        <w:rPr>
          <w:rFonts w:eastAsia="TimesNewRomanPS-BoldMT"/>
          <w:bCs/>
          <w:sz w:val="24"/>
          <w:szCs w:val="24"/>
        </w:rPr>
        <w:t>m</w:t>
      </w:r>
      <w:r w:rsidRPr="00EC1940">
        <w:rPr>
          <w:rFonts w:eastAsia="TimesNewRomanPS-BoldMT"/>
          <w:bCs/>
          <w:sz w:val="24"/>
          <w:szCs w:val="24"/>
        </w:rPr>
        <w:t xml:space="preserve">ultimedia </w:t>
      </w:r>
      <w:r>
        <w:rPr>
          <w:rFonts w:eastAsia="TimesNewRomanPS-BoldMT"/>
          <w:bCs/>
          <w:sz w:val="24"/>
          <w:szCs w:val="24"/>
        </w:rPr>
        <w:t>s</w:t>
      </w:r>
      <w:r w:rsidRPr="00EC1940">
        <w:rPr>
          <w:rFonts w:eastAsia="TimesNewRomanPS-BoldMT"/>
          <w:bCs/>
          <w:sz w:val="24"/>
          <w:szCs w:val="24"/>
        </w:rPr>
        <w:t>ystems</w:t>
      </w:r>
    </w:p>
    <w:p w14:paraId="23B710AC" w14:textId="61BAE974" w:rsidR="00EC1940" w:rsidRP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 w:rsidRPr="00EC1940">
        <w:rPr>
          <w:rFonts w:eastAsia="TimesNewRomanPS-BoldMT"/>
          <w:bCs/>
          <w:sz w:val="24"/>
          <w:szCs w:val="24"/>
        </w:rPr>
        <w:t xml:space="preserve">Command </w:t>
      </w:r>
      <w:r>
        <w:rPr>
          <w:rFonts w:eastAsia="TimesNewRomanPS-BoldMT"/>
          <w:bCs/>
          <w:sz w:val="24"/>
          <w:szCs w:val="24"/>
        </w:rPr>
        <w:t>c</w:t>
      </w:r>
      <w:r w:rsidRPr="00EC1940">
        <w:rPr>
          <w:rFonts w:eastAsia="TimesNewRomanPS-BoldMT"/>
          <w:bCs/>
          <w:sz w:val="24"/>
          <w:szCs w:val="24"/>
        </w:rPr>
        <w:t xml:space="preserve">ontrol </w:t>
      </w:r>
      <w:r>
        <w:rPr>
          <w:rFonts w:eastAsia="TimesNewRomanPS-BoldMT"/>
          <w:bCs/>
          <w:sz w:val="24"/>
          <w:szCs w:val="24"/>
        </w:rPr>
        <w:t>s</w:t>
      </w:r>
      <w:r w:rsidRPr="00EC1940">
        <w:rPr>
          <w:rFonts w:eastAsia="TimesNewRomanPS-BoldMT"/>
          <w:bCs/>
          <w:sz w:val="24"/>
          <w:szCs w:val="24"/>
        </w:rPr>
        <w:t>ystems</w:t>
      </w:r>
    </w:p>
    <w:p w14:paraId="41074DEE" w14:textId="05C96B6D" w:rsidR="00EC1940" w:rsidRP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 w:rsidRPr="00EC1940">
        <w:rPr>
          <w:rFonts w:eastAsia="TimesNewRomanPS-BoldMT"/>
          <w:bCs/>
          <w:sz w:val="24"/>
          <w:szCs w:val="24"/>
        </w:rPr>
        <w:t xml:space="preserve">Internet </w:t>
      </w:r>
      <w:r>
        <w:rPr>
          <w:rFonts w:eastAsia="TimesNewRomanPS-BoldMT"/>
          <w:bCs/>
          <w:sz w:val="24"/>
          <w:szCs w:val="24"/>
        </w:rPr>
        <w:t>t</w:t>
      </w:r>
      <w:r w:rsidRPr="00EC1940">
        <w:rPr>
          <w:rFonts w:eastAsia="TimesNewRomanPS-BoldMT"/>
          <w:bCs/>
          <w:sz w:val="24"/>
          <w:szCs w:val="24"/>
        </w:rPr>
        <w:t>elephony</w:t>
      </w:r>
    </w:p>
    <w:p w14:paraId="50458D2F" w14:textId="1F042DBE" w:rsidR="00EC1940" w:rsidRP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 w:rsidRPr="00EC1940">
        <w:rPr>
          <w:rFonts w:eastAsia="TimesNewRomanPS-BoldMT"/>
          <w:bCs/>
          <w:sz w:val="24"/>
          <w:szCs w:val="24"/>
        </w:rPr>
        <w:t xml:space="preserve">Anti-lock </w:t>
      </w:r>
      <w:r>
        <w:rPr>
          <w:rFonts w:eastAsia="TimesNewRomanPS-BoldMT"/>
          <w:bCs/>
          <w:sz w:val="24"/>
          <w:szCs w:val="24"/>
        </w:rPr>
        <w:t>b</w:t>
      </w:r>
      <w:r w:rsidRPr="00EC1940">
        <w:rPr>
          <w:rFonts w:eastAsia="TimesNewRomanPS-BoldMT"/>
          <w:bCs/>
          <w:sz w:val="24"/>
          <w:szCs w:val="24"/>
        </w:rPr>
        <w:t xml:space="preserve">rake </w:t>
      </w:r>
      <w:r>
        <w:rPr>
          <w:rFonts w:eastAsia="TimesNewRomanPS-BoldMT"/>
          <w:bCs/>
          <w:sz w:val="24"/>
          <w:szCs w:val="24"/>
        </w:rPr>
        <w:t>s</w:t>
      </w:r>
      <w:r w:rsidRPr="00EC1940">
        <w:rPr>
          <w:rFonts w:eastAsia="TimesNewRomanPS-BoldMT"/>
          <w:bCs/>
          <w:sz w:val="24"/>
          <w:szCs w:val="24"/>
        </w:rPr>
        <w:t>ystems</w:t>
      </w:r>
    </w:p>
    <w:p w14:paraId="7D7FFDEB" w14:textId="0CA2D13E" w:rsidR="00EC1940" w:rsidRPr="00EC1940" w:rsidRDefault="00EC1940" w:rsidP="00EC1940">
      <w:pPr>
        <w:numPr>
          <w:ilvl w:val="0"/>
          <w:numId w:val="6"/>
        </w:numPr>
        <w:snapToGrid w:val="0"/>
        <w:jc w:val="left"/>
        <w:rPr>
          <w:rFonts w:eastAsia="TimesNewRomanPS-BoldMT"/>
          <w:bCs/>
          <w:sz w:val="24"/>
          <w:szCs w:val="24"/>
        </w:rPr>
      </w:pPr>
      <w:r w:rsidRPr="00EC1940">
        <w:rPr>
          <w:rFonts w:eastAsia="TimesNewRomanPS-BoldMT"/>
          <w:bCs/>
          <w:sz w:val="24"/>
          <w:szCs w:val="24"/>
        </w:rPr>
        <w:t xml:space="preserve">Heart </w:t>
      </w:r>
      <w:r>
        <w:rPr>
          <w:rFonts w:eastAsia="TimesNewRomanPS-BoldMT"/>
          <w:bCs/>
          <w:sz w:val="24"/>
          <w:szCs w:val="24"/>
        </w:rPr>
        <w:t>p</w:t>
      </w:r>
      <w:r w:rsidRPr="00EC1940">
        <w:rPr>
          <w:rFonts w:eastAsia="TimesNewRomanPS-BoldMT"/>
          <w:bCs/>
          <w:sz w:val="24"/>
          <w:szCs w:val="24"/>
        </w:rPr>
        <w:t>acemaker</w:t>
      </w:r>
    </w:p>
    <w:p w14:paraId="04FDA6B1" w14:textId="77777777" w:rsidR="00EA699F" w:rsidRDefault="00EA699F" w:rsidP="00EA699F">
      <w:pPr>
        <w:snapToGrid w:val="0"/>
        <w:ind w:left="900"/>
        <w:jc w:val="left"/>
        <w:rPr>
          <w:rFonts w:eastAsia="TimesNewRomanPS-BoldMT" w:cs="SimSun"/>
          <w:bCs/>
          <w:sz w:val="24"/>
        </w:rPr>
      </w:pPr>
    </w:p>
    <w:p w14:paraId="11F08A7A" w14:textId="19001B2E" w:rsidR="008E23F0" w:rsidRDefault="00AE5D06" w:rsidP="00E35EE5">
      <w:pPr>
        <w:numPr>
          <w:ilvl w:val="0"/>
          <w:numId w:val="5"/>
        </w:numPr>
        <w:snapToGrid w:val="0"/>
        <w:ind w:left="900" w:hanging="454"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Explain </w:t>
      </w:r>
      <w:r w:rsidR="00332FE7">
        <w:rPr>
          <w:rFonts w:eastAsia="TimesNewRomanPS-BoldMT" w:cs="SimSun"/>
          <w:bCs/>
          <w:sz w:val="24"/>
        </w:rPr>
        <w:t>why the</w:t>
      </w:r>
      <w:r w:rsidR="00306248">
        <w:rPr>
          <w:rFonts w:eastAsia="TimesNewRomanPS-BoldMT" w:cs="SimSun"/>
          <w:bCs/>
          <w:sz w:val="24"/>
        </w:rPr>
        <w:t xml:space="preserve"> middleware is needed and where</w:t>
      </w:r>
    </w:p>
    <w:p w14:paraId="341F6624" w14:textId="77777777" w:rsidR="008C1D14" w:rsidRDefault="008C1D14" w:rsidP="008C1D14">
      <w:pPr>
        <w:snapToGrid w:val="0"/>
        <w:ind w:left="446"/>
        <w:jc w:val="left"/>
        <w:rPr>
          <w:rFonts w:eastAsia="TimesNewRomanPS-BoldMT" w:cs="SimSun"/>
          <w:bCs/>
          <w:sz w:val="24"/>
        </w:rPr>
      </w:pPr>
    </w:p>
    <w:p w14:paraId="1593BEC1" w14:textId="03212806" w:rsidR="00E95757" w:rsidRDefault="00EC1940" w:rsidP="005D3667">
      <w:pPr>
        <w:snapToGrid w:val="0"/>
        <w:ind w:left="900"/>
        <w:rPr>
          <w:rFonts w:eastAsia="TimesNewRomanPS-BoldMT" w:cs="SimSun"/>
          <w:bCs/>
          <w:sz w:val="24"/>
        </w:rPr>
      </w:pPr>
      <w:r w:rsidRPr="00EC1940">
        <w:rPr>
          <w:rFonts w:eastAsia="TimesNewRomanPS-BoldMT" w:cs="SimSun"/>
          <w:bCs/>
          <w:sz w:val="24"/>
        </w:rPr>
        <w:t>Middleware is</w:t>
      </w:r>
      <w:r>
        <w:rPr>
          <w:rFonts w:eastAsia="TimesNewRomanPS-BoldMT" w:cs="SimSun"/>
          <w:bCs/>
          <w:sz w:val="24"/>
        </w:rPr>
        <w:t xml:space="preserve"> a software, </w:t>
      </w:r>
      <w:r w:rsidRPr="00EC1940">
        <w:rPr>
          <w:rFonts w:eastAsia="TimesNewRomanPS-BoldMT" w:cs="SimSun"/>
          <w:bCs/>
          <w:sz w:val="24"/>
        </w:rPr>
        <w:t>provid</w:t>
      </w:r>
      <w:r>
        <w:rPr>
          <w:rFonts w:eastAsia="TimesNewRomanPS-BoldMT" w:cs="SimSun"/>
          <w:bCs/>
          <w:sz w:val="24"/>
        </w:rPr>
        <w:t>ing</w:t>
      </w:r>
      <w:r w:rsidRPr="00EC1940">
        <w:rPr>
          <w:rFonts w:eastAsia="TimesNewRomanPS-BoldMT" w:cs="SimSun"/>
          <w:bCs/>
          <w:sz w:val="24"/>
        </w:rPr>
        <w:t xml:space="preserve"> common services and capabilities to applications outside of what’s offered by the operating system. </w:t>
      </w:r>
      <w:r w:rsidR="00E95757" w:rsidRPr="00E95757">
        <w:rPr>
          <w:rFonts w:eastAsia="TimesNewRomanPS-BoldMT" w:cs="SimSun"/>
          <w:bCs/>
          <w:sz w:val="24"/>
        </w:rPr>
        <w:t xml:space="preserve">The </w:t>
      </w:r>
      <w:r w:rsidR="00E95757">
        <w:rPr>
          <w:rFonts w:eastAsia="TimesNewRomanPS-BoldMT" w:cs="SimSun"/>
          <w:bCs/>
          <w:sz w:val="24"/>
        </w:rPr>
        <w:t>reason why it is needed</w:t>
      </w:r>
      <w:r w:rsidR="00E95757" w:rsidRPr="00E95757">
        <w:rPr>
          <w:rFonts w:eastAsia="TimesNewRomanPS-BoldMT" w:cs="SimSun"/>
          <w:bCs/>
          <w:sz w:val="24"/>
        </w:rPr>
        <w:t xml:space="preserve"> is to bridge connections between different applications, platforms or services. The middleware plays a critical role in transforming and parsing data so each platform can communicate with one another. </w:t>
      </w:r>
    </w:p>
    <w:p w14:paraId="65FC1434" w14:textId="65F62EC5" w:rsidR="00EC1940" w:rsidRPr="00EC1940" w:rsidRDefault="00EC1940" w:rsidP="005D3667">
      <w:pPr>
        <w:snapToGrid w:val="0"/>
        <w:ind w:left="900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Middle</w:t>
      </w:r>
      <w:r w:rsidR="00E95757">
        <w:rPr>
          <w:rFonts w:eastAsia="TimesNewRomanPS-BoldMT" w:cs="SimSun"/>
          <w:bCs/>
          <w:sz w:val="24"/>
        </w:rPr>
        <w:t>ware</w:t>
      </w:r>
      <w:r>
        <w:rPr>
          <w:rFonts w:eastAsia="TimesNewRomanPS-BoldMT" w:cs="SimSun"/>
          <w:bCs/>
          <w:sz w:val="24"/>
        </w:rPr>
        <w:t xml:space="preserve"> is </w:t>
      </w:r>
      <w:r w:rsidR="00E95757">
        <w:rPr>
          <w:rFonts w:eastAsia="TimesNewRomanPS-BoldMT" w:cs="SimSun"/>
          <w:bCs/>
          <w:sz w:val="24"/>
        </w:rPr>
        <w:t>crucial</w:t>
      </w:r>
      <w:r>
        <w:rPr>
          <w:rFonts w:eastAsia="TimesNewRomanPS-BoldMT" w:cs="SimSun"/>
          <w:bCs/>
          <w:sz w:val="24"/>
        </w:rPr>
        <w:t xml:space="preserve"> in d</w:t>
      </w:r>
      <w:r w:rsidRPr="00EC1940">
        <w:rPr>
          <w:rFonts w:eastAsia="TimesNewRomanPS-BoldMT" w:cs="SimSun"/>
          <w:bCs/>
          <w:sz w:val="24"/>
        </w:rPr>
        <w:t xml:space="preserve">ata management, </w:t>
      </w:r>
      <w:r w:rsidR="00AD2B5C">
        <w:rPr>
          <w:rFonts w:eastAsia="TimesNewRomanPS-BoldMT" w:cs="SimSun"/>
          <w:bCs/>
          <w:sz w:val="24"/>
        </w:rPr>
        <w:t xml:space="preserve">cloud computing, </w:t>
      </w:r>
      <w:r w:rsidRPr="00EC1940">
        <w:rPr>
          <w:rFonts w:eastAsia="TimesNewRomanPS-BoldMT" w:cs="SimSun"/>
          <w:bCs/>
          <w:sz w:val="24"/>
        </w:rPr>
        <w:t xml:space="preserve">application services, messaging, authentication, and API management </w:t>
      </w:r>
      <w:r>
        <w:rPr>
          <w:rFonts w:eastAsia="TimesNewRomanPS-BoldMT" w:cs="SimSun"/>
          <w:bCs/>
          <w:sz w:val="24"/>
        </w:rPr>
        <w:t xml:space="preserve">because it </w:t>
      </w:r>
      <w:r w:rsidRPr="00EC1940">
        <w:rPr>
          <w:rFonts w:eastAsia="TimesNewRomanPS-BoldMT" w:cs="SimSun"/>
          <w:bCs/>
          <w:sz w:val="24"/>
        </w:rPr>
        <w:t xml:space="preserve">helps </w:t>
      </w:r>
      <w:r>
        <w:rPr>
          <w:rFonts w:eastAsia="TimesNewRomanPS-BoldMT" w:cs="SimSun"/>
          <w:bCs/>
          <w:sz w:val="24"/>
        </w:rPr>
        <w:t xml:space="preserve">software </w:t>
      </w:r>
      <w:r w:rsidRPr="00EC1940">
        <w:rPr>
          <w:rFonts w:eastAsia="TimesNewRomanPS-BoldMT" w:cs="SimSun"/>
          <w:bCs/>
          <w:sz w:val="24"/>
        </w:rPr>
        <w:t>developers build applications more efficiently</w:t>
      </w:r>
      <w:r w:rsidR="005D3667">
        <w:rPr>
          <w:rFonts w:eastAsia="TimesNewRomanPS-BoldMT" w:cs="SimSun"/>
          <w:bCs/>
          <w:sz w:val="24"/>
        </w:rPr>
        <w:t xml:space="preserve"> and </w:t>
      </w:r>
      <w:r w:rsidR="005D3667" w:rsidRPr="005D3667">
        <w:rPr>
          <w:rFonts w:eastAsia="TimesNewRomanPS-BoldMT" w:cs="SimSun"/>
          <w:bCs/>
          <w:sz w:val="24"/>
        </w:rPr>
        <w:t>keep</w:t>
      </w:r>
      <w:r w:rsidR="005D3667">
        <w:rPr>
          <w:rFonts w:eastAsia="TimesNewRomanPS-BoldMT" w:cs="SimSun"/>
          <w:bCs/>
          <w:sz w:val="24"/>
        </w:rPr>
        <w:t>s</w:t>
      </w:r>
      <w:r w:rsidR="005D3667" w:rsidRPr="005D3667">
        <w:rPr>
          <w:rFonts w:eastAsia="TimesNewRomanPS-BoldMT" w:cs="SimSun"/>
          <w:bCs/>
          <w:sz w:val="24"/>
        </w:rPr>
        <w:t xml:space="preserve"> application development </w:t>
      </w:r>
      <w:r w:rsidR="005D3667">
        <w:rPr>
          <w:rFonts w:eastAsia="TimesNewRomanPS-BoldMT" w:cs="SimSun"/>
          <w:bCs/>
          <w:sz w:val="24"/>
        </w:rPr>
        <w:t xml:space="preserve">process </w:t>
      </w:r>
      <w:r w:rsidR="005D3667" w:rsidRPr="005D3667">
        <w:rPr>
          <w:rFonts w:eastAsia="TimesNewRomanPS-BoldMT" w:cs="SimSun"/>
          <w:bCs/>
          <w:sz w:val="24"/>
        </w:rPr>
        <w:t>quick and cost-effective. Middleware can support application environments that work smoothly and consistently across a highly distributed platform.</w:t>
      </w:r>
      <w:r w:rsidRPr="00EC1940">
        <w:rPr>
          <w:rFonts w:eastAsia="TimesNewRomanPS-BoldMT" w:cs="SimSun"/>
          <w:bCs/>
          <w:sz w:val="24"/>
        </w:rPr>
        <w:t xml:space="preserve"> </w:t>
      </w:r>
      <w:r w:rsidR="0063227B">
        <w:rPr>
          <w:rFonts w:eastAsia="TimesNewRomanPS-BoldMT" w:cs="SimSun"/>
          <w:bCs/>
          <w:sz w:val="24"/>
        </w:rPr>
        <w:t>Furthermore, i</w:t>
      </w:r>
      <w:r w:rsidRPr="00EC1940">
        <w:rPr>
          <w:rFonts w:eastAsia="TimesNewRomanPS-BoldMT" w:cs="SimSun"/>
          <w:bCs/>
          <w:sz w:val="24"/>
        </w:rPr>
        <w:t>t acts like the connective tissue between applications, data, and users.</w:t>
      </w:r>
      <w:r w:rsidR="005D3667">
        <w:rPr>
          <w:rFonts w:eastAsia="TimesNewRomanPS-BoldMT" w:cs="SimSun"/>
          <w:bCs/>
          <w:sz w:val="24"/>
        </w:rPr>
        <w:t xml:space="preserve"> </w:t>
      </w:r>
    </w:p>
    <w:p w14:paraId="12A00AE6" w14:textId="77777777" w:rsidR="00EC1940" w:rsidRPr="00EC1940" w:rsidRDefault="00EC1940" w:rsidP="00EC1940">
      <w:pPr>
        <w:snapToGrid w:val="0"/>
        <w:ind w:left="900"/>
        <w:jc w:val="left"/>
        <w:rPr>
          <w:rFonts w:eastAsia="TimesNewRomanPS-BoldMT" w:cs="SimSun"/>
          <w:bCs/>
          <w:sz w:val="24"/>
        </w:rPr>
      </w:pPr>
    </w:p>
    <w:p w14:paraId="53FD2A4F" w14:textId="77777777" w:rsidR="006765CC" w:rsidRDefault="006765CC" w:rsidP="006765CC">
      <w:pPr>
        <w:snapToGrid w:val="0"/>
        <w:ind w:left="900"/>
        <w:jc w:val="left"/>
        <w:rPr>
          <w:rFonts w:eastAsia="TimesNewRomanPS-BoldMT" w:cs="SimSun"/>
          <w:bCs/>
          <w:sz w:val="24"/>
        </w:rPr>
      </w:pPr>
    </w:p>
    <w:p w14:paraId="324CF72F" w14:textId="68920E35" w:rsidR="006765CC" w:rsidRDefault="008F1706" w:rsidP="00E35EE5">
      <w:pPr>
        <w:numPr>
          <w:ilvl w:val="0"/>
          <w:numId w:val="5"/>
        </w:numPr>
        <w:snapToGrid w:val="0"/>
        <w:ind w:left="900" w:hanging="454"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Describe each component’</w:t>
      </w:r>
      <w:r w:rsidR="007B5E40">
        <w:rPr>
          <w:rFonts w:eastAsia="TimesNewRomanPS-BoldMT" w:cs="SimSun"/>
          <w:bCs/>
          <w:sz w:val="24"/>
        </w:rPr>
        <w:t>s function of</w:t>
      </w:r>
      <w:r>
        <w:rPr>
          <w:rFonts w:eastAsia="TimesNewRomanPS-BoldMT" w:cs="SimSun"/>
          <w:bCs/>
          <w:sz w:val="24"/>
        </w:rPr>
        <w:t xml:space="preserve"> any operating system</w:t>
      </w:r>
    </w:p>
    <w:p w14:paraId="4637EAAF" w14:textId="6A3316D6" w:rsidR="00EA2C13" w:rsidRDefault="00EA2C13" w:rsidP="00EA2C13">
      <w:pPr>
        <w:snapToGrid w:val="0"/>
        <w:ind w:left="900"/>
        <w:jc w:val="left"/>
        <w:rPr>
          <w:rFonts w:eastAsia="TimesNewRomanPS-BoldMT" w:cs="SimSun"/>
          <w:bCs/>
          <w:sz w:val="24"/>
        </w:rPr>
      </w:pPr>
    </w:p>
    <w:p w14:paraId="6E8A5F06" w14:textId="5FDBB62C" w:rsidR="00891197" w:rsidRDefault="00891197" w:rsidP="00891197">
      <w:pPr>
        <w:snapToGrid w:val="0"/>
        <w:ind w:left="900"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Windows operating system is made up of various components. These are;</w:t>
      </w:r>
    </w:p>
    <w:p w14:paraId="7022D11F" w14:textId="1B6DE3AA" w:rsidR="00891197" w:rsidRDefault="00891197" w:rsidP="0089119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Management of processes</w:t>
      </w:r>
    </w:p>
    <w:p w14:paraId="61C3BA69" w14:textId="4686031F" w:rsidR="00126B82" w:rsidRDefault="00126B82" w:rsidP="00C933B2">
      <w:pPr>
        <w:snapToGrid w:val="0"/>
        <w:ind w:left="1620"/>
        <w:rPr>
          <w:sz w:val="24"/>
          <w:szCs w:val="24"/>
          <w:shd w:val="clear" w:color="auto" w:fill="FAFBFC"/>
        </w:rPr>
      </w:pPr>
      <w:r w:rsidRPr="00A12AE5">
        <w:rPr>
          <w:sz w:val="24"/>
          <w:szCs w:val="24"/>
          <w:shd w:val="clear" w:color="auto" w:fill="FAFBFC"/>
        </w:rPr>
        <w:t>The process management component of an operating system is generally used to monitor a</w:t>
      </w:r>
      <w:r w:rsidR="00C933B2">
        <w:rPr>
          <w:sz w:val="24"/>
          <w:szCs w:val="24"/>
          <w:shd w:val="clear" w:color="auto" w:fill="FAFBFC"/>
        </w:rPr>
        <w:t>nd</w:t>
      </w:r>
      <w:r w:rsidRPr="00A12AE5">
        <w:rPr>
          <w:sz w:val="24"/>
          <w:szCs w:val="24"/>
          <w:shd w:val="clear" w:color="auto" w:fill="FAFBFC"/>
        </w:rPr>
        <w:t xml:space="preserve"> handle various processes that are executing on the operating system at the same time.</w:t>
      </w:r>
    </w:p>
    <w:p w14:paraId="2608E6D2" w14:textId="77777777" w:rsidR="00564217" w:rsidRPr="00A12AE5" w:rsidRDefault="00564217" w:rsidP="00126B82">
      <w:pPr>
        <w:snapToGrid w:val="0"/>
        <w:ind w:left="1620"/>
        <w:jc w:val="left"/>
        <w:rPr>
          <w:rFonts w:eastAsia="TimesNewRomanPS-BoldMT"/>
          <w:bCs/>
          <w:sz w:val="24"/>
          <w:szCs w:val="24"/>
        </w:rPr>
      </w:pPr>
    </w:p>
    <w:p w14:paraId="02BD8069" w14:textId="74743118" w:rsidR="00891197" w:rsidRDefault="00891197" w:rsidP="0089119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File Administration</w:t>
      </w:r>
    </w:p>
    <w:p w14:paraId="288C4EB2" w14:textId="1595968B" w:rsidR="00126B82" w:rsidRDefault="00126B82" w:rsidP="00C933B2">
      <w:pPr>
        <w:snapToGrid w:val="0"/>
        <w:ind w:left="1620"/>
        <w:rPr>
          <w:sz w:val="24"/>
          <w:szCs w:val="24"/>
          <w:shd w:val="clear" w:color="auto" w:fill="FAFBFC"/>
        </w:rPr>
      </w:pPr>
      <w:r w:rsidRPr="00A12AE5">
        <w:rPr>
          <w:sz w:val="24"/>
          <w:szCs w:val="24"/>
          <w:shd w:val="clear" w:color="auto" w:fill="FAFBFC"/>
        </w:rPr>
        <w:t>File management in an operating system is responsible for</w:t>
      </w:r>
      <w:r w:rsidR="00C933B2">
        <w:rPr>
          <w:sz w:val="24"/>
          <w:szCs w:val="24"/>
          <w:shd w:val="clear" w:color="auto" w:fill="FAFBFC"/>
        </w:rPr>
        <w:t xml:space="preserve"> </w:t>
      </w:r>
      <w:r w:rsidRPr="00A12AE5">
        <w:rPr>
          <w:sz w:val="24"/>
          <w:szCs w:val="24"/>
          <w:shd w:val="clear" w:color="auto" w:fill="FAFBFC"/>
        </w:rPr>
        <w:t>the maintenance (or management) of files. It is also known as a type of computer software that is responsible for organizing and managing data files.</w:t>
      </w:r>
    </w:p>
    <w:p w14:paraId="13ACCB7F" w14:textId="77777777" w:rsidR="00564217" w:rsidRPr="00A12AE5" w:rsidRDefault="00564217" w:rsidP="00126B82">
      <w:pPr>
        <w:snapToGrid w:val="0"/>
        <w:ind w:left="1620"/>
        <w:jc w:val="left"/>
        <w:rPr>
          <w:rFonts w:eastAsia="TimesNewRomanPS-BoldMT"/>
          <w:bCs/>
          <w:sz w:val="24"/>
          <w:szCs w:val="24"/>
        </w:rPr>
      </w:pPr>
    </w:p>
    <w:p w14:paraId="3AF3F038" w14:textId="74A6F4E4" w:rsidR="00891197" w:rsidRDefault="00891197" w:rsidP="0089119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Network Management</w:t>
      </w:r>
    </w:p>
    <w:p w14:paraId="440DCF08" w14:textId="67077D75" w:rsidR="00126B82" w:rsidRDefault="00A12AE5" w:rsidP="00C933B2">
      <w:pPr>
        <w:snapToGrid w:val="0"/>
        <w:ind w:left="1620"/>
        <w:rPr>
          <w:rFonts w:eastAsia="TimesNewRomanPS-BoldMT" w:cs="SimSun"/>
          <w:bCs/>
          <w:sz w:val="24"/>
        </w:rPr>
      </w:pPr>
      <w:r w:rsidRPr="00A12AE5">
        <w:rPr>
          <w:rFonts w:eastAsia="TimesNewRomanPS-BoldMT" w:cs="SimSun"/>
          <w:bCs/>
          <w:sz w:val="24"/>
        </w:rPr>
        <w:t xml:space="preserve">The procedure of administering as well as maintaining computer networks is known as network management. It comprises </w:t>
      </w:r>
      <w:r>
        <w:rPr>
          <w:rFonts w:eastAsia="TimesNewRomanPS-BoldMT" w:cs="SimSun"/>
          <w:bCs/>
          <w:sz w:val="24"/>
        </w:rPr>
        <w:t>m</w:t>
      </w:r>
      <w:r w:rsidRPr="00A12AE5">
        <w:rPr>
          <w:rFonts w:eastAsia="TimesNewRomanPS-BoldMT" w:cs="SimSun"/>
          <w:bCs/>
          <w:sz w:val="24"/>
        </w:rPr>
        <w:t xml:space="preserve">anagement </w:t>
      </w:r>
      <w:r w:rsidRPr="00A12AE5">
        <w:rPr>
          <w:rFonts w:eastAsia="TimesNewRomanPS-BoldMT" w:cs="SimSun"/>
          <w:bCs/>
          <w:sz w:val="24"/>
        </w:rPr>
        <w:lastRenderedPageBreak/>
        <w:t>of performance</w:t>
      </w:r>
      <w:r>
        <w:rPr>
          <w:rFonts w:eastAsia="TimesNewRomanPS-BoldMT" w:cs="SimSun"/>
          <w:bCs/>
          <w:sz w:val="24"/>
        </w:rPr>
        <w:t>, f</w:t>
      </w:r>
      <w:r w:rsidRPr="00A12AE5">
        <w:rPr>
          <w:rFonts w:eastAsia="TimesNewRomanPS-BoldMT" w:cs="SimSun"/>
          <w:bCs/>
          <w:sz w:val="24"/>
        </w:rPr>
        <w:t>ailure analysis</w:t>
      </w:r>
      <w:r>
        <w:rPr>
          <w:rFonts w:eastAsia="TimesNewRomanPS-BoldMT" w:cs="SimSun"/>
          <w:bCs/>
          <w:sz w:val="24"/>
        </w:rPr>
        <w:t>, n</w:t>
      </w:r>
      <w:r w:rsidRPr="00A12AE5">
        <w:rPr>
          <w:rFonts w:eastAsia="TimesNewRomanPS-BoldMT" w:cs="SimSun"/>
          <w:bCs/>
          <w:sz w:val="24"/>
        </w:rPr>
        <w:t>etwork provisioning</w:t>
      </w:r>
      <w:r>
        <w:rPr>
          <w:rFonts w:eastAsia="TimesNewRomanPS-BoldMT" w:cs="SimSun"/>
          <w:bCs/>
          <w:sz w:val="24"/>
        </w:rPr>
        <w:t xml:space="preserve"> and q</w:t>
      </w:r>
      <w:r w:rsidRPr="00A12AE5">
        <w:rPr>
          <w:rFonts w:eastAsia="TimesNewRomanPS-BoldMT" w:cs="SimSun"/>
          <w:bCs/>
          <w:sz w:val="24"/>
        </w:rPr>
        <w:t>uality of service assurance.</w:t>
      </w:r>
    </w:p>
    <w:p w14:paraId="2564E5CB" w14:textId="77777777" w:rsidR="00564217" w:rsidRPr="00891197" w:rsidRDefault="00564217" w:rsidP="00A12AE5">
      <w:pPr>
        <w:snapToGrid w:val="0"/>
        <w:ind w:left="1620"/>
        <w:jc w:val="left"/>
        <w:rPr>
          <w:rFonts w:eastAsia="TimesNewRomanPS-BoldMT" w:cs="SimSun"/>
          <w:bCs/>
          <w:sz w:val="24"/>
        </w:rPr>
      </w:pPr>
    </w:p>
    <w:p w14:paraId="3B537767" w14:textId="6333A295" w:rsidR="00891197" w:rsidRDefault="00891197" w:rsidP="0089119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Main Memory Management</w:t>
      </w:r>
    </w:p>
    <w:p w14:paraId="4EF11AA0" w14:textId="2AD072FD" w:rsidR="001D147C" w:rsidRDefault="001D147C" w:rsidP="00C933B2">
      <w:pPr>
        <w:snapToGrid w:val="0"/>
        <w:ind w:left="1620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A </w:t>
      </w:r>
      <w:r w:rsidRPr="001D147C">
        <w:rPr>
          <w:rFonts w:eastAsia="TimesNewRomanPS-BoldMT" w:cs="SimSun"/>
          <w:bCs/>
          <w:sz w:val="24"/>
        </w:rPr>
        <w:t>huge array of storage or bytes with an address is referred to as main memory. A series of reads or writes of specified memory addresses is utilized in the memory management process.</w:t>
      </w:r>
    </w:p>
    <w:p w14:paraId="19D83060" w14:textId="77777777" w:rsidR="00564217" w:rsidRPr="00891197" w:rsidRDefault="00564217" w:rsidP="001D147C">
      <w:pPr>
        <w:snapToGrid w:val="0"/>
        <w:ind w:left="1620"/>
        <w:jc w:val="left"/>
        <w:rPr>
          <w:rFonts w:eastAsia="TimesNewRomanPS-BoldMT" w:cs="SimSun"/>
          <w:bCs/>
          <w:sz w:val="24"/>
        </w:rPr>
      </w:pPr>
    </w:p>
    <w:p w14:paraId="0C1879D8" w14:textId="7F2F19C1" w:rsidR="00891197" w:rsidRDefault="00891197" w:rsidP="0089119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Management of Secondary Storage</w:t>
      </w:r>
    </w:p>
    <w:p w14:paraId="46DC592D" w14:textId="3D9507E1" w:rsidR="006D6DCD" w:rsidRPr="006D6DCD" w:rsidRDefault="00C933B2" w:rsidP="00C933B2">
      <w:pPr>
        <w:snapToGrid w:val="0"/>
        <w:ind w:left="1620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S</w:t>
      </w:r>
      <w:r w:rsidR="006D6DCD" w:rsidRPr="006D6DCD">
        <w:rPr>
          <w:rFonts w:eastAsia="TimesNewRomanPS-BoldMT" w:cs="SimSun"/>
          <w:bCs/>
          <w:sz w:val="24"/>
        </w:rPr>
        <w:t>econdary storage serves as a backup for the main memory. Assemblers, as well as compilers, are saved on a disc until they are fetched into memory and processed on the disc.</w:t>
      </w:r>
    </w:p>
    <w:p w14:paraId="4CFBEE49" w14:textId="15C48BE6" w:rsidR="006D6DCD" w:rsidRDefault="006D6DCD" w:rsidP="00C933B2">
      <w:pPr>
        <w:snapToGrid w:val="0"/>
        <w:ind w:left="1620"/>
        <w:rPr>
          <w:rFonts w:eastAsia="TimesNewRomanPS-BoldMT" w:cs="SimSun"/>
          <w:bCs/>
          <w:sz w:val="24"/>
        </w:rPr>
      </w:pPr>
      <w:r w:rsidRPr="006D6DCD">
        <w:rPr>
          <w:rFonts w:eastAsia="TimesNewRomanPS-BoldMT" w:cs="SimSun"/>
          <w:bCs/>
          <w:sz w:val="24"/>
        </w:rPr>
        <w:t xml:space="preserve">The characteristics of secondary-storage management are </w:t>
      </w:r>
      <w:r>
        <w:rPr>
          <w:rFonts w:eastAsia="TimesNewRomanPS-BoldMT" w:cs="SimSun"/>
          <w:bCs/>
          <w:sz w:val="24"/>
        </w:rPr>
        <w:t>s</w:t>
      </w:r>
      <w:r w:rsidRPr="006D6DCD">
        <w:rPr>
          <w:rFonts w:eastAsia="TimesNewRomanPS-BoldMT" w:cs="SimSun"/>
          <w:bCs/>
          <w:sz w:val="24"/>
        </w:rPr>
        <w:t>torage allocat</w:t>
      </w:r>
      <w:r>
        <w:rPr>
          <w:rFonts w:eastAsia="TimesNewRomanPS-BoldMT" w:cs="SimSun"/>
          <w:bCs/>
          <w:sz w:val="24"/>
        </w:rPr>
        <w:t>ion, f</w:t>
      </w:r>
      <w:r w:rsidRPr="006D6DCD">
        <w:rPr>
          <w:rFonts w:eastAsia="TimesNewRomanPS-BoldMT" w:cs="SimSun"/>
          <w:bCs/>
          <w:sz w:val="24"/>
        </w:rPr>
        <w:t>ree space management and disc scheduling</w:t>
      </w:r>
      <w:r>
        <w:rPr>
          <w:rFonts w:eastAsia="TimesNewRomanPS-BoldMT" w:cs="SimSun"/>
          <w:bCs/>
          <w:sz w:val="24"/>
        </w:rPr>
        <w:t>.</w:t>
      </w:r>
    </w:p>
    <w:p w14:paraId="3037B2CC" w14:textId="77777777" w:rsidR="00564217" w:rsidRPr="00891197" w:rsidRDefault="00564217" w:rsidP="006D6DCD">
      <w:pPr>
        <w:snapToGrid w:val="0"/>
        <w:ind w:left="1620"/>
        <w:jc w:val="left"/>
        <w:rPr>
          <w:rFonts w:eastAsia="TimesNewRomanPS-BoldMT" w:cs="SimSun"/>
          <w:bCs/>
          <w:sz w:val="24"/>
        </w:rPr>
      </w:pPr>
    </w:p>
    <w:p w14:paraId="22071BA0" w14:textId="63D31772" w:rsidR="00891197" w:rsidRDefault="00891197" w:rsidP="0089119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Management of I/O Devices</w:t>
      </w:r>
    </w:p>
    <w:p w14:paraId="34375A5D" w14:textId="16267FF0" w:rsidR="00564217" w:rsidRDefault="00564217" w:rsidP="00715463">
      <w:pPr>
        <w:snapToGrid w:val="0"/>
        <w:ind w:left="1620"/>
        <w:rPr>
          <w:rFonts w:eastAsia="TimesNewRomanPS-BoldMT" w:cs="SimSun"/>
          <w:bCs/>
          <w:sz w:val="24"/>
        </w:rPr>
      </w:pPr>
      <w:r w:rsidRPr="00564217">
        <w:rPr>
          <w:rFonts w:eastAsia="TimesNewRomanPS-BoldMT" w:cs="SimSun"/>
          <w:bCs/>
          <w:sz w:val="24"/>
        </w:rPr>
        <w:t>In computer I/O, the operating system is responsible for managing and controlling I/O processes and devices. Because the functions and speeds of devices attached to the computer (I/O devices) vary so considerably, multiple ways for controlling them are required. These methods make up the operating system's I/O subsystem, which shields the rest of the system from the intricacies of controlling I/O devices.</w:t>
      </w:r>
    </w:p>
    <w:p w14:paraId="17B62535" w14:textId="77777777" w:rsidR="00564217" w:rsidRPr="00891197" w:rsidRDefault="00564217" w:rsidP="00564217">
      <w:pPr>
        <w:snapToGrid w:val="0"/>
        <w:ind w:left="1620"/>
        <w:jc w:val="left"/>
        <w:rPr>
          <w:rFonts w:eastAsia="TimesNewRomanPS-BoldMT" w:cs="SimSun"/>
          <w:bCs/>
          <w:sz w:val="24"/>
        </w:rPr>
      </w:pPr>
    </w:p>
    <w:p w14:paraId="05BB9FE5" w14:textId="41BE2B89" w:rsidR="00891197" w:rsidRDefault="00891197" w:rsidP="0089119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Security Management</w:t>
      </w:r>
    </w:p>
    <w:p w14:paraId="3798F2F9" w14:textId="74FB7020" w:rsidR="00564217" w:rsidRDefault="00564217" w:rsidP="00715463">
      <w:pPr>
        <w:snapToGrid w:val="0"/>
        <w:ind w:left="1620"/>
        <w:rPr>
          <w:rFonts w:eastAsia="TimesNewRomanPS-BoldMT" w:cs="SimSun"/>
          <w:bCs/>
          <w:sz w:val="24"/>
        </w:rPr>
      </w:pPr>
      <w:r w:rsidRPr="00564217">
        <w:rPr>
          <w:rFonts w:eastAsia="TimesNewRomanPS-BoldMT" w:cs="SimSun"/>
          <w:bCs/>
          <w:sz w:val="24"/>
        </w:rPr>
        <w:t>Security management guarantees that the operating system authorizes the use of operating files, memory, CPU, as well as other hardware resources.</w:t>
      </w:r>
    </w:p>
    <w:p w14:paraId="6D097934" w14:textId="77777777" w:rsidR="00564217" w:rsidRPr="00891197" w:rsidRDefault="00564217" w:rsidP="00564217">
      <w:pPr>
        <w:snapToGrid w:val="0"/>
        <w:ind w:left="1620"/>
        <w:jc w:val="left"/>
        <w:rPr>
          <w:rFonts w:eastAsia="TimesNewRomanPS-BoldMT" w:cs="SimSun"/>
          <w:bCs/>
          <w:sz w:val="24"/>
        </w:rPr>
      </w:pPr>
    </w:p>
    <w:p w14:paraId="6C1D5BF2" w14:textId="77777777" w:rsidR="00564217" w:rsidRDefault="00891197" w:rsidP="00564217">
      <w:pPr>
        <w:numPr>
          <w:ilvl w:val="0"/>
          <w:numId w:val="7"/>
        </w:numPr>
        <w:snapToGrid w:val="0"/>
        <w:jc w:val="left"/>
        <w:rPr>
          <w:rFonts w:eastAsia="TimesNewRomanPS-BoldMT" w:cs="SimSun"/>
          <w:bCs/>
          <w:sz w:val="24"/>
        </w:rPr>
      </w:pPr>
      <w:r w:rsidRPr="00891197">
        <w:rPr>
          <w:rFonts w:eastAsia="TimesNewRomanPS-BoldMT" w:cs="SimSun"/>
          <w:bCs/>
          <w:sz w:val="24"/>
        </w:rPr>
        <w:t>Command Interpreter System</w:t>
      </w:r>
    </w:p>
    <w:p w14:paraId="385D21A4" w14:textId="65724712" w:rsidR="00564217" w:rsidRPr="00564217" w:rsidRDefault="00564217" w:rsidP="00715463">
      <w:pPr>
        <w:snapToGrid w:val="0"/>
        <w:ind w:left="1620"/>
        <w:rPr>
          <w:rFonts w:eastAsia="TimesNewRomanPS-BoldMT" w:cs="SimSun"/>
          <w:bCs/>
          <w:sz w:val="24"/>
        </w:rPr>
      </w:pPr>
      <w:r w:rsidRPr="00564217">
        <w:rPr>
          <w:rFonts w:eastAsia="TimesNewRomanPS-BoldMT" w:cs="SimSun"/>
          <w:bCs/>
          <w:sz w:val="24"/>
        </w:rPr>
        <w:t>A command interpreter is defined as a component of a computer operating system that is responsible for the interpretation as well as the execution of interactively entered or program-generated commands. The command interpreter is known as the shell in various operating systems.</w:t>
      </w:r>
    </w:p>
    <w:p w14:paraId="663DD03A" w14:textId="3F870071" w:rsidR="00564217" w:rsidRDefault="00564217" w:rsidP="00564217">
      <w:pPr>
        <w:snapToGrid w:val="0"/>
        <w:jc w:val="left"/>
        <w:rPr>
          <w:rFonts w:eastAsia="TimesNewRomanPS-BoldMT" w:cs="SimSun"/>
          <w:bCs/>
          <w:sz w:val="24"/>
        </w:rPr>
      </w:pPr>
    </w:p>
    <w:p w14:paraId="4DB3A1C9" w14:textId="77777777" w:rsidR="009212BB" w:rsidRDefault="008F1706" w:rsidP="006765CC">
      <w:pPr>
        <w:snapToGrid w:val="0"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 xml:space="preserve"> </w:t>
      </w:r>
    </w:p>
    <w:p w14:paraId="7F528271" w14:textId="77777777" w:rsidR="00DB463F" w:rsidRPr="006765CC" w:rsidRDefault="00DB463F" w:rsidP="006765CC">
      <w:pPr>
        <w:numPr>
          <w:ilvl w:val="0"/>
          <w:numId w:val="5"/>
        </w:numPr>
        <w:snapToGrid w:val="0"/>
        <w:ind w:left="900" w:hanging="454"/>
        <w:jc w:val="left"/>
        <w:rPr>
          <w:rFonts w:eastAsia="TimesNewRomanPS-BoldMT" w:cs="SimSun"/>
          <w:bCs/>
          <w:sz w:val="24"/>
        </w:rPr>
      </w:pPr>
      <w:r>
        <w:rPr>
          <w:rFonts w:eastAsia="TimesNewRomanPS-BoldMT" w:cs="SimSun"/>
          <w:bCs/>
          <w:sz w:val="24"/>
        </w:rPr>
        <w:t>What general functions are there in any of device driver</w:t>
      </w:r>
      <w:r w:rsidR="00396527">
        <w:rPr>
          <w:rFonts w:eastAsia="TimesNewRomanPS-BoldMT" w:cs="SimSun"/>
          <w:bCs/>
          <w:sz w:val="24"/>
        </w:rPr>
        <w:t>s</w:t>
      </w:r>
      <w:r w:rsidR="00E35EE5">
        <w:rPr>
          <w:rFonts w:eastAsia="TimesNewRomanPS-BoldMT" w:cs="SimSun"/>
          <w:bCs/>
          <w:sz w:val="24"/>
        </w:rPr>
        <w:t xml:space="preserve">, including the </w:t>
      </w:r>
      <w:r w:rsidR="00C2136B">
        <w:rPr>
          <w:rFonts w:eastAsia="TimesNewRomanPS-BoldMT" w:cs="SimSun"/>
          <w:bCs/>
          <w:sz w:val="24"/>
        </w:rPr>
        <w:t xml:space="preserve">description </w:t>
      </w:r>
      <w:r w:rsidR="005F48AD">
        <w:rPr>
          <w:rFonts w:eastAsia="TimesNewRomanPS-BoldMT" w:cs="SimSun"/>
          <w:bCs/>
          <w:sz w:val="24"/>
        </w:rPr>
        <w:t>for each</w:t>
      </w:r>
      <w:r w:rsidR="00D954AE">
        <w:rPr>
          <w:rFonts w:eastAsia="TimesNewRomanPS-BoldMT" w:cs="SimSun"/>
          <w:bCs/>
          <w:sz w:val="24"/>
        </w:rPr>
        <w:t>?</w:t>
      </w:r>
    </w:p>
    <w:p w14:paraId="1B6334DF" w14:textId="77777777" w:rsidR="00DB463F" w:rsidRDefault="00DB463F" w:rsidP="00DB463F">
      <w:pPr>
        <w:snapToGrid w:val="0"/>
        <w:ind w:left="1080"/>
        <w:rPr>
          <w:rFonts w:eastAsia="TimesNewRomanPS-BoldMT" w:cs="SimSun"/>
          <w:bCs/>
          <w:sz w:val="24"/>
        </w:rPr>
      </w:pPr>
    </w:p>
    <w:p w14:paraId="16111F2C" w14:textId="77777777" w:rsidR="00DB26D1" w:rsidRDefault="00095D09" w:rsidP="006227D5">
      <w:pPr>
        <w:numPr>
          <w:ilvl w:val="0"/>
          <w:numId w:val="8"/>
        </w:numPr>
        <w:snapToGrid w:val="0"/>
        <w:rPr>
          <w:rFonts w:eastAsia="TimesNewRomanPS-BoldMT" w:cs="SimSun"/>
          <w:bCs/>
          <w:sz w:val="24"/>
        </w:rPr>
      </w:pPr>
      <w:r w:rsidRPr="00095D09">
        <w:rPr>
          <w:rFonts w:eastAsia="TimesNewRomanPS-BoldMT" w:cs="SimSun"/>
          <w:bCs/>
          <w:sz w:val="24"/>
        </w:rPr>
        <w:t xml:space="preserve">The device driver provides the rest of the operating system with the software interface to a given device or device class. </w:t>
      </w:r>
    </w:p>
    <w:p w14:paraId="654F6548" w14:textId="77777777" w:rsidR="00DB26D1" w:rsidRDefault="00095D09" w:rsidP="006227D5">
      <w:pPr>
        <w:numPr>
          <w:ilvl w:val="0"/>
          <w:numId w:val="8"/>
        </w:numPr>
        <w:snapToGrid w:val="0"/>
        <w:rPr>
          <w:rFonts w:eastAsia="TimesNewRomanPS-BoldMT" w:cs="SimSun"/>
          <w:bCs/>
          <w:sz w:val="24"/>
        </w:rPr>
      </w:pPr>
      <w:r w:rsidRPr="00095D09">
        <w:rPr>
          <w:rFonts w:eastAsia="TimesNewRomanPS-BoldMT" w:cs="SimSun"/>
          <w:bCs/>
          <w:sz w:val="24"/>
        </w:rPr>
        <w:t xml:space="preserve">The upper layer recognizes which commands are required to control a particular device or device class. </w:t>
      </w:r>
    </w:p>
    <w:p w14:paraId="0DCD4883" w14:textId="31ED5DFD" w:rsidR="00095D09" w:rsidRPr="00095D09" w:rsidRDefault="00095D09" w:rsidP="006227D5">
      <w:pPr>
        <w:numPr>
          <w:ilvl w:val="0"/>
          <w:numId w:val="8"/>
        </w:numPr>
        <w:snapToGrid w:val="0"/>
        <w:rPr>
          <w:rFonts w:eastAsia="TimesNewRomanPS-BoldMT" w:cs="SimSun"/>
          <w:bCs/>
          <w:sz w:val="24"/>
        </w:rPr>
      </w:pPr>
      <w:r w:rsidRPr="00095D09">
        <w:rPr>
          <w:rFonts w:eastAsia="TimesNewRomanPS-BoldMT" w:cs="SimSun"/>
          <w:bCs/>
          <w:sz w:val="24"/>
        </w:rPr>
        <w:t xml:space="preserve">The device driver builds I/O requests containing device commands, and sends them to the adapter device driver in the sequence needed to operate the device successfully. The device driver cannot manage adapter </w:t>
      </w:r>
      <w:r w:rsidRPr="00095D09">
        <w:rPr>
          <w:rFonts w:eastAsia="TimesNewRomanPS-BoldMT" w:cs="SimSun"/>
          <w:bCs/>
          <w:sz w:val="24"/>
        </w:rPr>
        <w:lastRenderedPageBreak/>
        <w:t>resources or give the command to the adapter. Specifics about the adapter and system hardware are left to the lower layer.</w:t>
      </w:r>
    </w:p>
    <w:p w14:paraId="5E2C4D92" w14:textId="7A3B7CC9" w:rsidR="00095D09" w:rsidRPr="00095D09" w:rsidRDefault="00095D09" w:rsidP="006227D5">
      <w:pPr>
        <w:numPr>
          <w:ilvl w:val="0"/>
          <w:numId w:val="8"/>
        </w:numPr>
        <w:snapToGrid w:val="0"/>
        <w:rPr>
          <w:rFonts w:eastAsia="TimesNewRomanPS-BoldMT" w:cs="SimSun"/>
          <w:bCs/>
          <w:sz w:val="24"/>
        </w:rPr>
      </w:pPr>
      <w:r w:rsidRPr="00095D09">
        <w:rPr>
          <w:rFonts w:eastAsia="TimesNewRomanPS-BoldMT" w:cs="SimSun"/>
          <w:bCs/>
          <w:sz w:val="24"/>
        </w:rPr>
        <w:t>The device driver also provides recovery and logging for errors related to the device that it controls.</w:t>
      </w:r>
    </w:p>
    <w:p w14:paraId="47F00064" w14:textId="3A56AA64" w:rsidR="00BE32C3" w:rsidRDefault="00095D09" w:rsidP="006227D5">
      <w:pPr>
        <w:numPr>
          <w:ilvl w:val="0"/>
          <w:numId w:val="8"/>
        </w:numPr>
        <w:snapToGrid w:val="0"/>
        <w:rPr>
          <w:rFonts w:eastAsia="TimesNewRomanPS-BoldMT" w:cs="SimSun"/>
          <w:bCs/>
          <w:sz w:val="24"/>
        </w:rPr>
      </w:pPr>
      <w:r w:rsidRPr="00095D09">
        <w:rPr>
          <w:rFonts w:eastAsia="TimesNewRomanPS-BoldMT" w:cs="SimSun"/>
          <w:bCs/>
          <w:sz w:val="24"/>
        </w:rPr>
        <w:t>The operating system provides several kernel services that let the device driver communicate with adapter device driver entry points without having the actual name or address of those entry points.</w:t>
      </w:r>
    </w:p>
    <w:p w14:paraId="5D4BCAB4" w14:textId="77777777" w:rsidR="00BE32C3" w:rsidRDefault="00BE32C3" w:rsidP="001C322B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60EE7E7A" w14:textId="77777777" w:rsidR="00BE32C3" w:rsidRDefault="00BE32C3" w:rsidP="008C1D14">
      <w:pPr>
        <w:snapToGrid w:val="0"/>
        <w:rPr>
          <w:rFonts w:eastAsia="TimesNewRomanPS-BoldMT" w:cs="SimSun"/>
          <w:bCs/>
          <w:sz w:val="24"/>
        </w:rPr>
      </w:pPr>
    </w:p>
    <w:p w14:paraId="387706CE" w14:textId="37C91398" w:rsidR="00BE32C3" w:rsidRDefault="00885A17" w:rsidP="001C322B">
      <w:pPr>
        <w:snapToGrid w:val="0"/>
        <w:ind w:left="720"/>
        <w:rPr>
          <w:rFonts w:eastAsia="TimesNewRomanPS-BoldMT" w:cs="SimSun"/>
          <w:bCs/>
          <w:i/>
          <w:iCs/>
          <w:color w:val="4472C4"/>
          <w:sz w:val="24"/>
          <w:u w:val="single"/>
        </w:rPr>
      </w:pPr>
      <w:r>
        <w:rPr>
          <w:rFonts w:eastAsia="TimesNewRomanPS-BoldMT" w:cs="SimSun"/>
          <w:bCs/>
          <w:i/>
          <w:iCs/>
          <w:color w:val="4472C4"/>
          <w:sz w:val="24"/>
        </w:rPr>
        <w:t>Link:</w:t>
      </w:r>
      <w:r>
        <w:rPr>
          <w:rFonts w:eastAsia="TimesNewRomanPS-BoldMT" w:cs="SimSun"/>
          <w:bCs/>
          <w:i/>
          <w:iCs/>
          <w:color w:val="4472C4"/>
          <w:sz w:val="24"/>
          <w:u w:val="single"/>
        </w:rPr>
        <w:t xml:space="preserve"> </w:t>
      </w:r>
      <w:r>
        <w:rPr>
          <w:rFonts w:eastAsia="TimesNewRomanPS-BoldMT" w:cs="SimSun"/>
          <w:b/>
          <w:i/>
          <w:iCs/>
          <w:color w:val="4472C4"/>
          <w:sz w:val="24"/>
          <w:u w:val="single"/>
        </w:rPr>
        <w:t>https://github.com/SoeWunna29/Final-Exam.git</w:t>
      </w:r>
    </w:p>
    <w:p w14:paraId="494CE9AC" w14:textId="77777777" w:rsidR="00BE32C3" w:rsidRDefault="00BE32C3" w:rsidP="001C322B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26AD4759" w14:textId="77777777" w:rsidR="00BE32C3" w:rsidRDefault="00BE32C3" w:rsidP="001C322B">
      <w:pPr>
        <w:snapToGrid w:val="0"/>
        <w:ind w:left="720"/>
        <w:rPr>
          <w:rFonts w:eastAsia="TimesNewRomanPS-BoldMT" w:cs="SimSun"/>
          <w:bCs/>
          <w:sz w:val="24"/>
        </w:rPr>
      </w:pPr>
    </w:p>
    <w:p w14:paraId="6096EF55" w14:textId="77777777" w:rsidR="005A3F60" w:rsidRPr="008866C1" w:rsidRDefault="005A3F60" w:rsidP="004F11CF">
      <w:pPr>
        <w:snapToGrid w:val="0"/>
        <w:jc w:val="left"/>
        <w:rPr>
          <w:rFonts w:eastAsia="TimesNewRomanPS-BoldMT" w:cs="SimSun"/>
          <w:bCs/>
          <w:sz w:val="24"/>
        </w:rPr>
      </w:pPr>
    </w:p>
    <w:sectPr w:rsidR="005A3F60" w:rsidRPr="008866C1">
      <w:pgSz w:w="12240" w:h="15819"/>
      <w:pgMar w:top="1440" w:right="1797" w:bottom="1440" w:left="1797" w:header="720" w:footer="720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AF9B" w14:textId="77777777" w:rsidR="005E44E4" w:rsidRDefault="005E44E4" w:rsidP="00322EA7">
      <w:r>
        <w:separator/>
      </w:r>
    </w:p>
  </w:endnote>
  <w:endnote w:type="continuationSeparator" w:id="0">
    <w:p w14:paraId="4740815C" w14:textId="77777777" w:rsidR="005E44E4" w:rsidRDefault="005E44E4" w:rsidP="0032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336F" w14:textId="77777777" w:rsidR="005E44E4" w:rsidRDefault="005E44E4" w:rsidP="00322EA7">
      <w:r>
        <w:separator/>
      </w:r>
    </w:p>
  </w:footnote>
  <w:footnote w:type="continuationSeparator" w:id="0">
    <w:p w14:paraId="0C5D3A16" w14:textId="77777777" w:rsidR="005E44E4" w:rsidRDefault="005E44E4" w:rsidP="00322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eastAsia"/>
        <w:sz w:val="26"/>
        <w:szCs w:val="26"/>
        <w:lang w:val="en-US" w:eastAsia="zh-C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B405440"/>
    <w:multiLevelType w:val="hybridMultilevel"/>
    <w:tmpl w:val="C47C7666"/>
    <w:lvl w:ilvl="0" w:tplc="F2E6E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B293F"/>
    <w:multiLevelType w:val="hybridMultilevel"/>
    <w:tmpl w:val="FE3CCB0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AD339D2"/>
    <w:multiLevelType w:val="hybridMultilevel"/>
    <w:tmpl w:val="8FC87BDE"/>
    <w:lvl w:ilvl="0" w:tplc="7A207DE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612E9"/>
    <w:multiLevelType w:val="hybridMultilevel"/>
    <w:tmpl w:val="60CE1D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6D74F2"/>
    <w:multiLevelType w:val="hybridMultilevel"/>
    <w:tmpl w:val="81B80FA0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610862213">
    <w:abstractNumId w:val="0"/>
  </w:num>
  <w:num w:numId="2" w16cid:durableId="311951515">
    <w:abstractNumId w:val="4"/>
  </w:num>
  <w:num w:numId="3" w16cid:durableId="1923946681">
    <w:abstractNumId w:val="5"/>
  </w:num>
  <w:num w:numId="4" w16cid:durableId="943269018">
    <w:abstractNumId w:val="1"/>
  </w:num>
  <w:num w:numId="5" w16cid:durableId="1791898000">
    <w:abstractNumId w:val="2"/>
  </w:num>
  <w:num w:numId="6" w16cid:durableId="1945263466">
    <w:abstractNumId w:val="7"/>
  </w:num>
  <w:num w:numId="7" w16cid:durableId="264846727">
    <w:abstractNumId w:val="3"/>
  </w:num>
  <w:num w:numId="8" w16cid:durableId="1353530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650"/>
    <w:rsid w:val="00000489"/>
    <w:rsid w:val="00003AA8"/>
    <w:rsid w:val="00003D0B"/>
    <w:rsid w:val="00004B38"/>
    <w:rsid w:val="00007167"/>
    <w:rsid w:val="0000748A"/>
    <w:rsid w:val="00010CD0"/>
    <w:rsid w:val="00011A2A"/>
    <w:rsid w:val="0001292B"/>
    <w:rsid w:val="00012EF8"/>
    <w:rsid w:val="000160B8"/>
    <w:rsid w:val="00021749"/>
    <w:rsid w:val="000257E3"/>
    <w:rsid w:val="00027471"/>
    <w:rsid w:val="00031213"/>
    <w:rsid w:val="00035F77"/>
    <w:rsid w:val="000376C1"/>
    <w:rsid w:val="00037F35"/>
    <w:rsid w:val="000458AF"/>
    <w:rsid w:val="00052441"/>
    <w:rsid w:val="000542DE"/>
    <w:rsid w:val="00061854"/>
    <w:rsid w:val="00062840"/>
    <w:rsid w:val="00064E80"/>
    <w:rsid w:val="0007339C"/>
    <w:rsid w:val="000756E9"/>
    <w:rsid w:val="00076977"/>
    <w:rsid w:val="0008204E"/>
    <w:rsid w:val="000830C3"/>
    <w:rsid w:val="000863F7"/>
    <w:rsid w:val="00086589"/>
    <w:rsid w:val="0008669F"/>
    <w:rsid w:val="00086A45"/>
    <w:rsid w:val="0009440E"/>
    <w:rsid w:val="00095D09"/>
    <w:rsid w:val="0009711E"/>
    <w:rsid w:val="000A4B31"/>
    <w:rsid w:val="000A4EF2"/>
    <w:rsid w:val="000B213B"/>
    <w:rsid w:val="000B70CD"/>
    <w:rsid w:val="000C11AD"/>
    <w:rsid w:val="000E1147"/>
    <w:rsid w:val="000E5A40"/>
    <w:rsid w:val="000F0A65"/>
    <w:rsid w:val="000F26BC"/>
    <w:rsid w:val="000F3F81"/>
    <w:rsid w:val="000F6864"/>
    <w:rsid w:val="001017A4"/>
    <w:rsid w:val="001038B9"/>
    <w:rsid w:val="00105EAD"/>
    <w:rsid w:val="00107086"/>
    <w:rsid w:val="00107AE8"/>
    <w:rsid w:val="001130D4"/>
    <w:rsid w:val="0011748C"/>
    <w:rsid w:val="0012236E"/>
    <w:rsid w:val="001236BA"/>
    <w:rsid w:val="00126B82"/>
    <w:rsid w:val="00130B58"/>
    <w:rsid w:val="00132B42"/>
    <w:rsid w:val="00132E5A"/>
    <w:rsid w:val="00132F1E"/>
    <w:rsid w:val="0013672D"/>
    <w:rsid w:val="00137831"/>
    <w:rsid w:val="00143C6C"/>
    <w:rsid w:val="001615A8"/>
    <w:rsid w:val="00164B82"/>
    <w:rsid w:val="00165C75"/>
    <w:rsid w:val="001665F3"/>
    <w:rsid w:val="00167FE4"/>
    <w:rsid w:val="00170091"/>
    <w:rsid w:val="00170991"/>
    <w:rsid w:val="0017498C"/>
    <w:rsid w:val="00180E59"/>
    <w:rsid w:val="00182D5E"/>
    <w:rsid w:val="00183124"/>
    <w:rsid w:val="00184DC5"/>
    <w:rsid w:val="00185043"/>
    <w:rsid w:val="00193ACD"/>
    <w:rsid w:val="001A08D7"/>
    <w:rsid w:val="001A18E7"/>
    <w:rsid w:val="001A371F"/>
    <w:rsid w:val="001A4071"/>
    <w:rsid w:val="001A5AB4"/>
    <w:rsid w:val="001A7154"/>
    <w:rsid w:val="001B1684"/>
    <w:rsid w:val="001B20E1"/>
    <w:rsid w:val="001B2BC9"/>
    <w:rsid w:val="001B3546"/>
    <w:rsid w:val="001B5C34"/>
    <w:rsid w:val="001B791B"/>
    <w:rsid w:val="001C1A06"/>
    <w:rsid w:val="001C1E0C"/>
    <w:rsid w:val="001C2330"/>
    <w:rsid w:val="001C322B"/>
    <w:rsid w:val="001C3951"/>
    <w:rsid w:val="001C68C3"/>
    <w:rsid w:val="001C6F29"/>
    <w:rsid w:val="001D147C"/>
    <w:rsid w:val="001D6B64"/>
    <w:rsid w:val="001D7BC8"/>
    <w:rsid w:val="001E08FD"/>
    <w:rsid w:val="001E47B1"/>
    <w:rsid w:val="001F256A"/>
    <w:rsid w:val="001F3506"/>
    <w:rsid w:val="001F62C9"/>
    <w:rsid w:val="00203523"/>
    <w:rsid w:val="00207D2D"/>
    <w:rsid w:val="0021167B"/>
    <w:rsid w:val="002121C4"/>
    <w:rsid w:val="002127B3"/>
    <w:rsid w:val="00217F81"/>
    <w:rsid w:val="00222BE4"/>
    <w:rsid w:val="00224030"/>
    <w:rsid w:val="002261D1"/>
    <w:rsid w:val="00235136"/>
    <w:rsid w:val="00235C5C"/>
    <w:rsid w:val="002378DF"/>
    <w:rsid w:val="00240065"/>
    <w:rsid w:val="00243CF2"/>
    <w:rsid w:val="00244AAE"/>
    <w:rsid w:val="00244D13"/>
    <w:rsid w:val="00250061"/>
    <w:rsid w:val="00250AFA"/>
    <w:rsid w:val="00254654"/>
    <w:rsid w:val="002609F5"/>
    <w:rsid w:val="00261571"/>
    <w:rsid w:val="002615EF"/>
    <w:rsid w:val="00262463"/>
    <w:rsid w:val="00262834"/>
    <w:rsid w:val="00273051"/>
    <w:rsid w:val="00273FE4"/>
    <w:rsid w:val="00274B08"/>
    <w:rsid w:val="00275770"/>
    <w:rsid w:val="002777E1"/>
    <w:rsid w:val="00280420"/>
    <w:rsid w:val="002810CC"/>
    <w:rsid w:val="00285A7C"/>
    <w:rsid w:val="00287098"/>
    <w:rsid w:val="002870A7"/>
    <w:rsid w:val="0028766E"/>
    <w:rsid w:val="0028788E"/>
    <w:rsid w:val="00290C6B"/>
    <w:rsid w:val="00292B8C"/>
    <w:rsid w:val="00295503"/>
    <w:rsid w:val="002A1C6B"/>
    <w:rsid w:val="002A2500"/>
    <w:rsid w:val="002A3418"/>
    <w:rsid w:val="002B2EE3"/>
    <w:rsid w:val="002B54B1"/>
    <w:rsid w:val="002B6F5B"/>
    <w:rsid w:val="002C04DB"/>
    <w:rsid w:val="002C198A"/>
    <w:rsid w:val="002C2480"/>
    <w:rsid w:val="002C64E6"/>
    <w:rsid w:val="002D1865"/>
    <w:rsid w:val="002D4410"/>
    <w:rsid w:val="002D6E05"/>
    <w:rsid w:val="002E3F94"/>
    <w:rsid w:val="002E7F69"/>
    <w:rsid w:val="002F22C3"/>
    <w:rsid w:val="002F4BE3"/>
    <w:rsid w:val="002F5981"/>
    <w:rsid w:val="00305385"/>
    <w:rsid w:val="00306248"/>
    <w:rsid w:val="003069F2"/>
    <w:rsid w:val="00313252"/>
    <w:rsid w:val="003148F1"/>
    <w:rsid w:val="003201BE"/>
    <w:rsid w:val="00322EA7"/>
    <w:rsid w:val="00324E74"/>
    <w:rsid w:val="00326A1C"/>
    <w:rsid w:val="00332FE7"/>
    <w:rsid w:val="00334A10"/>
    <w:rsid w:val="00334DB2"/>
    <w:rsid w:val="0033742A"/>
    <w:rsid w:val="00344E7A"/>
    <w:rsid w:val="0035162B"/>
    <w:rsid w:val="00352560"/>
    <w:rsid w:val="00353094"/>
    <w:rsid w:val="00354340"/>
    <w:rsid w:val="00360D6A"/>
    <w:rsid w:val="00360DAD"/>
    <w:rsid w:val="00362D38"/>
    <w:rsid w:val="00363B3D"/>
    <w:rsid w:val="003679DF"/>
    <w:rsid w:val="00370037"/>
    <w:rsid w:val="00377D03"/>
    <w:rsid w:val="00383284"/>
    <w:rsid w:val="003835AA"/>
    <w:rsid w:val="003856A9"/>
    <w:rsid w:val="0039602B"/>
    <w:rsid w:val="00396527"/>
    <w:rsid w:val="00396C2B"/>
    <w:rsid w:val="00396E9E"/>
    <w:rsid w:val="00397BCC"/>
    <w:rsid w:val="003A46BA"/>
    <w:rsid w:val="003A6CDB"/>
    <w:rsid w:val="003B1D07"/>
    <w:rsid w:val="003B4369"/>
    <w:rsid w:val="003C0B4F"/>
    <w:rsid w:val="003C3A6D"/>
    <w:rsid w:val="003D43EA"/>
    <w:rsid w:val="003F1836"/>
    <w:rsid w:val="003F2DE6"/>
    <w:rsid w:val="003F3563"/>
    <w:rsid w:val="00400FAE"/>
    <w:rsid w:val="00403EB2"/>
    <w:rsid w:val="004041D4"/>
    <w:rsid w:val="00405580"/>
    <w:rsid w:val="00411AC2"/>
    <w:rsid w:val="00413802"/>
    <w:rsid w:val="00413975"/>
    <w:rsid w:val="00415B8A"/>
    <w:rsid w:val="00422D5A"/>
    <w:rsid w:val="0042588A"/>
    <w:rsid w:val="00427FA5"/>
    <w:rsid w:val="004304BD"/>
    <w:rsid w:val="0043151E"/>
    <w:rsid w:val="00432763"/>
    <w:rsid w:val="00432D94"/>
    <w:rsid w:val="0045202A"/>
    <w:rsid w:val="00452C8C"/>
    <w:rsid w:val="00454F12"/>
    <w:rsid w:val="00460BBB"/>
    <w:rsid w:val="0047024B"/>
    <w:rsid w:val="0047222D"/>
    <w:rsid w:val="0047515F"/>
    <w:rsid w:val="00480E79"/>
    <w:rsid w:val="004849D3"/>
    <w:rsid w:val="00487BE7"/>
    <w:rsid w:val="00491C67"/>
    <w:rsid w:val="00493D96"/>
    <w:rsid w:val="004954FA"/>
    <w:rsid w:val="0049572F"/>
    <w:rsid w:val="00495DA0"/>
    <w:rsid w:val="00495ECA"/>
    <w:rsid w:val="00496E09"/>
    <w:rsid w:val="004A2090"/>
    <w:rsid w:val="004A368B"/>
    <w:rsid w:val="004B2778"/>
    <w:rsid w:val="004B49A1"/>
    <w:rsid w:val="004B69C2"/>
    <w:rsid w:val="004B6EAC"/>
    <w:rsid w:val="004C3E3D"/>
    <w:rsid w:val="004C4EAB"/>
    <w:rsid w:val="004C6942"/>
    <w:rsid w:val="004D0BE7"/>
    <w:rsid w:val="004D201E"/>
    <w:rsid w:val="004D20F6"/>
    <w:rsid w:val="004D548C"/>
    <w:rsid w:val="004D666F"/>
    <w:rsid w:val="004E29E3"/>
    <w:rsid w:val="004E4970"/>
    <w:rsid w:val="004E5840"/>
    <w:rsid w:val="004F0065"/>
    <w:rsid w:val="004F10FC"/>
    <w:rsid w:val="004F11CF"/>
    <w:rsid w:val="004F2871"/>
    <w:rsid w:val="004F544B"/>
    <w:rsid w:val="004F6E3C"/>
    <w:rsid w:val="00501389"/>
    <w:rsid w:val="00501945"/>
    <w:rsid w:val="00502652"/>
    <w:rsid w:val="00504246"/>
    <w:rsid w:val="00505991"/>
    <w:rsid w:val="00505BB3"/>
    <w:rsid w:val="00506102"/>
    <w:rsid w:val="00506E0B"/>
    <w:rsid w:val="00507647"/>
    <w:rsid w:val="00511672"/>
    <w:rsid w:val="00511D59"/>
    <w:rsid w:val="005123D0"/>
    <w:rsid w:val="00513DB7"/>
    <w:rsid w:val="00514F01"/>
    <w:rsid w:val="00517FE7"/>
    <w:rsid w:val="0052540E"/>
    <w:rsid w:val="00527CE5"/>
    <w:rsid w:val="00532B81"/>
    <w:rsid w:val="00533DEE"/>
    <w:rsid w:val="005342A0"/>
    <w:rsid w:val="00536E0E"/>
    <w:rsid w:val="00537609"/>
    <w:rsid w:val="0054037C"/>
    <w:rsid w:val="00541067"/>
    <w:rsid w:val="00541973"/>
    <w:rsid w:val="00547B54"/>
    <w:rsid w:val="00556CB7"/>
    <w:rsid w:val="005615B4"/>
    <w:rsid w:val="00563FAD"/>
    <w:rsid w:val="00564217"/>
    <w:rsid w:val="0057088D"/>
    <w:rsid w:val="0057115C"/>
    <w:rsid w:val="0057259C"/>
    <w:rsid w:val="00575CC8"/>
    <w:rsid w:val="00576322"/>
    <w:rsid w:val="005763E4"/>
    <w:rsid w:val="0057685B"/>
    <w:rsid w:val="00580F0C"/>
    <w:rsid w:val="00581420"/>
    <w:rsid w:val="00582A79"/>
    <w:rsid w:val="00585CE3"/>
    <w:rsid w:val="00587EFF"/>
    <w:rsid w:val="005916A8"/>
    <w:rsid w:val="00592FD3"/>
    <w:rsid w:val="005933CA"/>
    <w:rsid w:val="00596288"/>
    <w:rsid w:val="00596B23"/>
    <w:rsid w:val="00596CFC"/>
    <w:rsid w:val="005A3F60"/>
    <w:rsid w:val="005B0776"/>
    <w:rsid w:val="005C3EDD"/>
    <w:rsid w:val="005C43B8"/>
    <w:rsid w:val="005C7EB7"/>
    <w:rsid w:val="005D0553"/>
    <w:rsid w:val="005D2EC0"/>
    <w:rsid w:val="005D3667"/>
    <w:rsid w:val="005D7D05"/>
    <w:rsid w:val="005E06D5"/>
    <w:rsid w:val="005E070B"/>
    <w:rsid w:val="005E44E4"/>
    <w:rsid w:val="005F1389"/>
    <w:rsid w:val="005F48AD"/>
    <w:rsid w:val="005F5EB3"/>
    <w:rsid w:val="0060050F"/>
    <w:rsid w:val="006016C0"/>
    <w:rsid w:val="00606F43"/>
    <w:rsid w:val="0061144E"/>
    <w:rsid w:val="006176A5"/>
    <w:rsid w:val="006227D5"/>
    <w:rsid w:val="00623246"/>
    <w:rsid w:val="006320C0"/>
    <w:rsid w:val="0063227B"/>
    <w:rsid w:val="00633BEC"/>
    <w:rsid w:val="00634980"/>
    <w:rsid w:val="00636D33"/>
    <w:rsid w:val="00637FB5"/>
    <w:rsid w:val="00645D87"/>
    <w:rsid w:val="0064676B"/>
    <w:rsid w:val="00646BBD"/>
    <w:rsid w:val="00647ED3"/>
    <w:rsid w:val="0065098D"/>
    <w:rsid w:val="00653809"/>
    <w:rsid w:val="00661031"/>
    <w:rsid w:val="00663AEA"/>
    <w:rsid w:val="006642C4"/>
    <w:rsid w:val="00672459"/>
    <w:rsid w:val="006733A8"/>
    <w:rsid w:val="00674013"/>
    <w:rsid w:val="006765CC"/>
    <w:rsid w:val="00686295"/>
    <w:rsid w:val="00693E8E"/>
    <w:rsid w:val="00696872"/>
    <w:rsid w:val="00697BF1"/>
    <w:rsid w:val="006A1424"/>
    <w:rsid w:val="006A2DAE"/>
    <w:rsid w:val="006B05CC"/>
    <w:rsid w:val="006B3482"/>
    <w:rsid w:val="006B34C4"/>
    <w:rsid w:val="006B7C39"/>
    <w:rsid w:val="006B7C4B"/>
    <w:rsid w:val="006C1245"/>
    <w:rsid w:val="006C28E0"/>
    <w:rsid w:val="006C5E4D"/>
    <w:rsid w:val="006D4257"/>
    <w:rsid w:val="006D4858"/>
    <w:rsid w:val="006D653C"/>
    <w:rsid w:val="006D65E0"/>
    <w:rsid w:val="006D691E"/>
    <w:rsid w:val="006D6DCD"/>
    <w:rsid w:val="006E3C31"/>
    <w:rsid w:val="006F28E5"/>
    <w:rsid w:val="006F2DF0"/>
    <w:rsid w:val="006F4ED0"/>
    <w:rsid w:val="00706D86"/>
    <w:rsid w:val="0071145F"/>
    <w:rsid w:val="00711607"/>
    <w:rsid w:val="00711E0D"/>
    <w:rsid w:val="00712DD4"/>
    <w:rsid w:val="0071477E"/>
    <w:rsid w:val="00715463"/>
    <w:rsid w:val="0072022B"/>
    <w:rsid w:val="00721C29"/>
    <w:rsid w:val="00722045"/>
    <w:rsid w:val="0072431E"/>
    <w:rsid w:val="00732547"/>
    <w:rsid w:val="007333EB"/>
    <w:rsid w:val="007339AA"/>
    <w:rsid w:val="007343A1"/>
    <w:rsid w:val="00734959"/>
    <w:rsid w:val="0073511C"/>
    <w:rsid w:val="00736776"/>
    <w:rsid w:val="00740770"/>
    <w:rsid w:val="00750F61"/>
    <w:rsid w:val="00752FD6"/>
    <w:rsid w:val="00766711"/>
    <w:rsid w:val="00772C82"/>
    <w:rsid w:val="00776BEA"/>
    <w:rsid w:val="0077778D"/>
    <w:rsid w:val="00780776"/>
    <w:rsid w:val="007822DB"/>
    <w:rsid w:val="00791657"/>
    <w:rsid w:val="00794125"/>
    <w:rsid w:val="00794B37"/>
    <w:rsid w:val="00794E63"/>
    <w:rsid w:val="00796E4C"/>
    <w:rsid w:val="007A08D3"/>
    <w:rsid w:val="007A1910"/>
    <w:rsid w:val="007A3ED0"/>
    <w:rsid w:val="007A604E"/>
    <w:rsid w:val="007B0955"/>
    <w:rsid w:val="007B5845"/>
    <w:rsid w:val="007B5E40"/>
    <w:rsid w:val="007B7C45"/>
    <w:rsid w:val="007B7D0A"/>
    <w:rsid w:val="007B7FF4"/>
    <w:rsid w:val="007C1F7F"/>
    <w:rsid w:val="007C20DE"/>
    <w:rsid w:val="007C3134"/>
    <w:rsid w:val="007C42F6"/>
    <w:rsid w:val="007C7BE8"/>
    <w:rsid w:val="007D29A0"/>
    <w:rsid w:val="007D47C0"/>
    <w:rsid w:val="007D5AD1"/>
    <w:rsid w:val="007E0042"/>
    <w:rsid w:val="007E0855"/>
    <w:rsid w:val="007E2183"/>
    <w:rsid w:val="007E5D41"/>
    <w:rsid w:val="007E6ABB"/>
    <w:rsid w:val="007E7927"/>
    <w:rsid w:val="007F60D9"/>
    <w:rsid w:val="007F7D78"/>
    <w:rsid w:val="00800EDD"/>
    <w:rsid w:val="00803B80"/>
    <w:rsid w:val="0081505F"/>
    <w:rsid w:val="008156A2"/>
    <w:rsid w:val="0081759A"/>
    <w:rsid w:val="0082014F"/>
    <w:rsid w:val="008248A1"/>
    <w:rsid w:val="0082499F"/>
    <w:rsid w:val="00824EA6"/>
    <w:rsid w:val="00825634"/>
    <w:rsid w:val="0082592A"/>
    <w:rsid w:val="00825B8F"/>
    <w:rsid w:val="00836A1A"/>
    <w:rsid w:val="0084261B"/>
    <w:rsid w:val="0084356F"/>
    <w:rsid w:val="00847E18"/>
    <w:rsid w:val="00852827"/>
    <w:rsid w:val="0085371B"/>
    <w:rsid w:val="00853D3A"/>
    <w:rsid w:val="00853F18"/>
    <w:rsid w:val="00860F51"/>
    <w:rsid w:val="00865015"/>
    <w:rsid w:val="00867EAE"/>
    <w:rsid w:val="008714AD"/>
    <w:rsid w:val="00872B2C"/>
    <w:rsid w:val="00877032"/>
    <w:rsid w:val="00884E33"/>
    <w:rsid w:val="00885A17"/>
    <w:rsid w:val="008866C1"/>
    <w:rsid w:val="00886BFC"/>
    <w:rsid w:val="00891197"/>
    <w:rsid w:val="008B260F"/>
    <w:rsid w:val="008B6D6C"/>
    <w:rsid w:val="008B7C1A"/>
    <w:rsid w:val="008C1CDE"/>
    <w:rsid w:val="008C1D14"/>
    <w:rsid w:val="008C20B0"/>
    <w:rsid w:val="008C2FA3"/>
    <w:rsid w:val="008D059E"/>
    <w:rsid w:val="008D05DC"/>
    <w:rsid w:val="008D1252"/>
    <w:rsid w:val="008D525E"/>
    <w:rsid w:val="008E220C"/>
    <w:rsid w:val="008E23F0"/>
    <w:rsid w:val="008E42DC"/>
    <w:rsid w:val="008F1220"/>
    <w:rsid w:val="008F1706"/>
    <w:rsid w:val="008F384D"/>
    <w:rsid w:val="008F53B0"/>
    <w:rsid w:val="008F78B7"/>
    <w:rsid w:val="00901C1A"/>
    <w:rsid w:val="00902D8D"/>
    <w:rsid w:val="00904D18"/>
    <w:rsid w:val="00910026"/>
    <w:rsid w:val="00910D77"/>
    <w:rsid w:val="00912C3E"/>
    <w:rsid w:val="00914EF4"/>
    <w:rsid w:val="0091658F"/>
    <w:rsid w:val="00916F51"/>
    <w:rsid w:val="00917772"/>
    <w:rsid w:val="00917ECE"/>
    <w:rsid w:val="009212BB"/>
    <w:rsid w:val="00922106"/>
    <w:rsid w:val="00923E18"/>
    <w:rsid w:val="009256DF"/>
    <w:rsid w:val="009270A2"/>
    <w:rsid w:val="00931CD2"/>
    <w:rsid w:val="009347DF"/>
    <w:rsid w:val="009355F6"/>
    <w:rsid w:val="00935CF0"/>
    <w:rsid w:val="009378DA"/>
    <w:rsid w:val="00942B0F"/>
    <w:rsid w:val="00943F0D"/>
    <w:rsid w:val="00950399"/>
    <w:rsid w:val="0095180D"/>
    <w:rsid w:val="009529B0"/>
    <w:rsid w:val="0095489C"/>
    <w:rsid w:val="009554A3"/>
    <w:rsid w:val="009604AC"/>
    <w:rsid w:val="009614A3"/>
    <w:rsid w:val="00965A9C"/>
    <w:rsid w:val="00966DEF"/>
    <w:rsid w:val="00967E75"/>
    <w:rsid w:val="009718D3"/>
    <w:rsid w:val="00974453"/>
    <w:rsid w:val="009819A2"/>
    <w:rsid w:val="00982E9C"/>
    <w:rsid w:val="00983892"/>
    <w:rsid w:val="009844C0"/>
    <w:rsid w:val="00991F89"/>
    <w:rsid w:val="00993B02"/>
    <w:rsid w:val="00993E62"/>
    <w:rsid w:val="00994955"/>
    <w:rsid w:val="009A0836"/>
    <w:rsid w:val="009A1607"/>
    <w:rsid w:val="009A44AB"/>
    <w:rsid w:val="009A50D0"/>
    <w:rsid w:val="009A6366"/>
    <w:rsid w:val="009B0F14"/>
    <w:rsid w:val="009B3D8F"/>
    <w:rsid w:val="009C0C64"/>
    <w:rsid w:val="009C2B03"/>
    <w:rsid w:val="009C399D"/>
    <w:rsid w:val="009C5DE2"/>
    <w:rsid w:val="009C5EC2"/>
    <w:rsid w:val="009C632A"/>
    <w:rsid w:val="009D4DBC"/>
    <w:rsid w:val="009D6CCB"/>
    <w:rsid w:val="009E6F93"/>
    <w:rsid w:val="009F42EA"/>
    <w:rsid w:val="009F4E3C"/>
    <w:rsid w:val="009F70CF"/>
    <w:rsid w:val="00A00214"/>
    <w:rsid w:val="00A02FBB"/>
    <w:rsid w:val="00A11E9F"/>
    <w:rsid w:val="00A12AE5"/>
    <w:rsid w:val="00A13FC0"/>
    <w:rsid w:val="00A1407C"/>
    <w:rsid w:val="00A14DEE"/>
    <w:rsid w:val="00A1648B"/>
    <w:rsid w:val="00A2629C"/>
    <w:rsid w:val="00A30DC0"/>
    <w:rsid w:val="00A335AC"/>
    <w:rsid w:val="00A40CA4"/>
    <w:rsid w:val="00A44347"/>
    <w:rsid w:val="00A45145"/>
    <w:rsid w:val="00A47760"/>
    <w:rsid w:val="00A5403C"/>
    <w:rsid w:val="00A562B2"/>
    <w:rsid w:val="00A56827"/>
    <w:rsid w:val="00A61EE0"/>
    <w:rsid w:val="00A669F9"/>
    <w:rsid w:val="00A70C8D"/>
    <w:rsid w:val="00A7150B"/>
    <w:rsid w:val="00A753E3"/>
    <w:rsid w:val="00A7583B"/>
    <w:rsid w:val="00A779BF"/>
    <w:rsid w:val="00A80FE0"/>
    <w:rsid w:val="00A85E4D"/>
    <w:rsid w:val="00A8682E"/>
    <w:rsid w:val="00A91CD8"/>
    <w:rsid w:val="00A927C6"/>
    <w:rsid w:val="00AB04B9"/>
    <w:rsid w:val="00AC5C4B"/>
    <w:rsid w:val="00AC69BE"/>
    <w:rsid w:val="00AD2B5C"/>
    <w:rsid w:val="00AD653F"/>
    <w:rsid w:val="00AD7BA3"/>
    <w:rsid w:val="00AE1047"/>
    <w:rsid w:val="00AE5D06"/>
    <w:rsid w:val="00AF2063"/>
    <w:rsid w:val="00AF4055"/>
    <w:rsid w:val="00AF4256"/>
    <w:rsid w:val="00AF44AD"/>
    <w:rsid w:val="00AF5169"/>
    <w:rsid w:val="00AF51C1"/>
    <w:rsid w:val="00B024DA"/>
    <w:rsid w:val="00B05886"/>
    <w:rsid w:val="00B05D01"/>
    <w:rsid w:val="00B07742"/>
    <w:rsid w:val="00B13795"/>
    <w:rsid w:val="00B156AE"/>
    <w:rsid w:val="00B1627A"/>
    <w:rsid w:val="00B16F00"/>
    <w:rsid w:val="00B214F4"/>
    <w:rsid w:val="00B25D57"/>
    <w:rsid w:val="00B26DF5"/>
    <w:rsid w:val="00B27FEF"/>
    <w:rsid w:val="00B30730"/>
    <w:rsid w:val="00B337D2"/>
    <w:rsid w:val="00B34A32"/>
    <w:rsid w:val="00B369F8"/>
    <w:rsid w:val="00B40A64"/>
    <w:rsid w:val="00B446D9"/>
    <w:rsid w:val="00B50E7B"/>
    <w:rsid w:val="00B50F84"/>
    <w:rsid w:val="00B53737"/>
    <w:rsid w:val="00B54BF1"/>
    <w:rsid w:val="00B64347"/>
    <w:rsid w:val="00B64A99"/>
    <w:rsid w:val="00B656AD"/>
    <w:rsid w:val="00B65C08"/>
    <w:rsid w:val="00B6764A"/>
    <w:rsid w:val="00B7278D"/>
    <w:rsid w:val="00B77516"/>
    <w:rsid w:val="00B82903"/>
    <w:rsid w:val="00B82AE9"/>
    <w:rsid w:val="00B83111"/>
    <w:rsid w:val="00B92CD1"/>
    <w:rsid w:val="00B941B0"/>
    <w:rsid w:val="00B946EE"/>
    <w:rsid w:val="00B95B8B"/>
    <w:rsid w:val="00B95E2E"/>
    <w:rsid w:val="00B97907"/>
    <w:rsid w:val="00BA0FBD"/>
    <w:rsid w:val="00BB1E05"/>
    <w:rsid w:val="00BB4A79"/>
    <w:rsid w:val="00BB54B2"/>
    <w:rsid w:val="00BB640B"/>
    <w:rsid w:val="00BB6F2C"/>
    <w:rsid w:val="00BC5D2D"/>
    <w:rsid w:val="00BD0251"/>
    <w:rsid w:val="00BD09B6"/>
    <w:rsid w:val="00BD3A24"/>
    <w:rsid w:val="00BD4C7C"/>
    <w:rsid w:val="00BD5D3B"/>
    <w:rsid w:val="00BE0600"/>
    <w:rsid w:val="00BE138E"/>
    <w:rsid w:val="00BE2B9F"/>
    <w:rsid w:val="00BE32C3"/>
    <w:rsid w:val="00BF0D52"/>
    <w:rsid w:val="00BF2870"/>
    <w:rsid w:val="00BF3ACA"/>
    <w:rsid w:val="00BF47FC"/>
    <w:rsid w:val="00BF74E3"/>
    <w:rsid w:val="00C01946"/>
    <w:rsid w:val="00C033FC"/>
    <w:rsid w:val="00C12F8D"/>
    <w:rsid w:val="00C20DEC"/>
    <w:rsid w:val="00C210F5"/>
    <w:rsid w:val="00C2136B"/>
    <w:rsid w:val="00C217EA"/>
    <w:rsid w:val="00C223B4"/>
    <w:rsid w:val="00C2544B"/>
    <w:rsid w:val="00C26AD1"/>
    <w:rsid w:val="00C30DCB"/>
    <w:rsid w:val="00C33D6B"/>
    <w:rsid w:val="00C358ED"/>
    <w:rsid w:val="00C369AC"/>
    <w:rsid w:val="00C46EF6"/>
    <w:rsid w:val="00C50CEC"/>
    <w:rsid w:val="00C52D84"/>
    <w:rsid w:val="00C543F7"/>
    <w:rsid w:val="00C57187"/>
    <w:rsid w:val="00C60A44"/>
    <w:rsid w:val="00C60B25"/>
    <w:rsid w:val="00C613C5"/>
    <w:rsid w:val="00C65650"/>
    <w:rsid w:val="00C6619E"/>
    <w:rsid w:val="00C670B3"/>
    <w:rsid w:val="00C709DD"/>
    <w:rsid w:val="00C77367"/>
    <w:rsid w:val="00C8001B"/>
    <w:rsid w:val="00C90C95"/>
    <w:rsid w:val="00C933B2"/>
    <w:rsid w:val="00C954D3"/>
    <w:rsid w:val="00CA0181"/>
    <w:rsid w:val="00CA1EF2"/>
    <w:rsid w:val="00CA7B61"/>
    <w:rsid w:val="00CB7D0F"/>
    <w:rsid w:val="00CC0047"/>
    <w:rsid w:val="00CC0817"/>
    <w:rsid w:val="00CC22A5"/>
    <w:rsid w:val="00CC6D34"/>
    <w:rsid w:val="00CD0ABA"/>
    <w:rsid w:val="00CD22CB"/>
    <w:rsid w:val="00CD560E"/>
    <w:rsid w:val="00CE0541"/>
    <w:rsid w:val="00CE77A8"/>
    <w:rsid w:val="00CE7FC2"/>
    <w:rsid w:val="00CF1D87"/>
    <w:rsid w:val="00CF2EEB"/>
    <w:rsid w:val="00CF3E9D"/>
    <w:rsid w:val="00CF6798"/>
    <w:rsid w:val="00D03D2E"/>
    <w:rsid w:val="00D0650F"/>
    <w:rsid w:val="00D06F44"/>
    <w:rsid w:val="00D21AE1"/>
    <w:rsid w:val="00D245B3"/>
    <w:rsid w:val="00D278F9"/>
    <w:rsid w:val="00D317CF"/>
    <w:rsid w:val="00D31F18"/>
    <w:rsid w:val="00D328AA"/>
    <w:rsid w:val="00D407FD"/>
    <w:rsid w:val="00D515FC"/>
    <w:rsid w:val="00D51F17"/>
    <w:rsid w:val="00D54C33"/>
    <w:rsid w:val="00D61215"/>
    <w:rsid w:val="00D62AAB"/>
    <w:rsid w:val="00D6594B"/>
    <w:rsid w:val="00D73BC5"/>
    <w:rsid w:val="00D7653C"/>
    <w:rsid w:val="00D82F80"/>
    <w:rsid w:val="00D869FC"/>
    <w:rsid w:val="00D87DFD"/>
    <w:rsid w:val="00D94807"/>
    <w:rsid w:val="00D954AE"/>
    <w:rsid w:val="00DA3605"/>
    <w:rsid w:val="00DA5B3F"/>
    <w:rsid w:val="00DB26D1"/>
    <w:rsid w:val="00DB463F"/>
    <w:rsid w:val="00DB6560"/>
    <w:rsid w:val="00DC1A7C"/>
    <w:rsid w:val="00DC1B9F"/>
    <w:rsid w:val="00DD7709"/>
    <w:rsid w:val="00DE1B33"/>
    <w:rsid w:val="00DE1F8A"/>
    <w:rsid w:val="00DE20EA"/>
    <w:rsid w:val="00DE60DD"/>
    <w:rsid w:val="00DF125F"/>
    <w:rsid w:val="00DF12C0"/>
    <w:rsid w:val="00DF62E5"/>
    <w:rsid w:val="00DF731A"/>
    <w:rsid w:val="00DF7BAD"/>
    <w:rsid w:val="00E02B88"/>
    <w:rsid w:val="00E04840"/>
    <w:rsid w:val="00E102F3"/>
    <w:rsid w:val="00E1052E"/>
    <w:rsid w:val="00E10786"/>
    <w:rsid w:val="00E12C55"/>
    <w:rsid w:val="00E12EAF"/>
    <w:rsid w:val="00E133FF"/>
    <w:rsid w:val="00E15AC5"/>
    <w:rsid w:val="00E16046"/>
    <w:rsid w:val="00E1689A"/>
    <w:rsid w:val="00E2022F"/>
    <w:rsid w:val="00E20A8D"/>
    <w:rsid w:val="00E22842"/>
    <w:rsid w:val="00E31825"/>
    <w:rsid w:val="00E337F4"/>
    <w:rsid w:val="00E35EE5"/>
    <w:rsid w:val="00E3752B"/>
    <w:rsid w:val="00E404CE"/>
    <w:rsid w:val="00E43B85"/>
    <w:rsid w:val="00E44AF7"/>
    <w:rsid w:val="00E46A6C"/>
    <w:rsid w:val="00E53CC7"/>
    <w:rsid w:val="00E55498"/>
    <w:rsid w:val="00E603E7"/>
    <w:rsid w:val="00E673F9"/>
    <w:rsid w:val="00E67B15"/>
    <w:rsid w:val="00E713D7"/>
    <w:rsid w:val="00E7456D"/>
    <w:rsid w:val="00E8067B"/>
    <w:rsid w:val="00E83A87"/>
    <w:rsid w:val="00E85FD9"/>
    <w:rsid w:val="00E87077"/>
    <w:rsid w:val="00E90604"/>
    <w:rsid w:val="00E918DD"/>
    <w:rsid w:val="00E91F66"/>
    <w:rsid w:val="00E92E6B"/>
    <w:rsid w:val="00E95757"/>
    <w:rsid w:val="00EA0524"/>
    <w:rsid w:val="00EA2C13"/>
    <w:rsid w:val="00EA2C38"/>
    <w:rsid w:val="00EA4861"/>
    <w:rsid w:val="00EA699F"/>
    <w:rsid w:val="00EA6BFD"/>
    <w:rsid w:val="00EA713C"/>
    <w:rsid w:val="00EB0C3C"/>
    <w:rsid w:val="00EB2164"/>
    <w:rsid w:val="00EB3DCA"/>
    <w:rsid w:val="00EB4825"/>
    <w:rsid w:val="00EB63B4"/>
    <w:rsid w:val="00EC1217"/>
    <w:rsid w:val="00EC1940"/>
    <w:rsid w:val="00EC25AF"/>
    <w:rsid w:val="00ED1783"/>
    <w:rsid w:val="00ED3B4B"/>
    <w:rsid w:val="00ED3EEA"/>
    <w:rsid w:val="00ED3EF5"/>
    <w:rsid w:val="00ED71F3"/>
    <w:rsid w:val="00EE1EAE"/>
    <w:rsid w:val="00EE3950"/>
    <w:rsid w:val="00EE40F5"/>
    <w:rsid w:val="00EF357E"/>
    <w:rsid w:val="00F04ECD"/>
    <w:rsid w:val="00F16548"/>
    <w:rsid w:val="00F16A58"/>
    <w:rsid w:val="00F16AA3"/>
    <w:rsid w:val="00F20DA1"/>
    <w:rsid w:val="00F30C46"/>
    <w:rsid w:val="00F30FF6"/>
    <w:rsid w:val="00F373C2"/>
    <w:rsid w:val="00F41F61"/>
    <w:rsid w:val="00F4211D"/>
    <w:rsid w:val="00F443B9"/>
    <w:rsid w:val="00F46D9F"/>
    <w:rsid w:val="00F474A6"/>
    <w:rsid w:val="00F47AD9"/>
    <w:rsid w:val="00F51455"/>
    <w:rsid w:val="00F51BEA"/>
    <w:rsid w:val="00F52CE7"/>
    <w:rsid w:val="00F53113"/>
    <w:rsid w:val="00F5490D"/>
    <w:rsid w:val="00F64CDD"/>
    <w:rsid w:val="00F65C32"/>
    <w:rsid w:val="00F72D9F"/>
    <w:rsid w:val="00F771EC"/>
    <w:rsid w:val="00F9213F"/>
    <w:rsid w:val="00FA4430"/>
    <w:rsid w:val="00FA4CAB"/>
    <w:rsid w:val="00FB6555"/>
    <w:rsid w:val="00FB6F7F"/>
    <w:rsid w:val="00FC6727"/>
    <w:rsid w:val="00FD39D2"/>
    <w:rsid w:val="00FD6C59"/>
    <w:rsid w:val="00FE1A33"/>
    <w:rsid w:val="00FE22E2"/>
    <w:rsid w:val="00FF5887"/>
    <w:rsid w:val="00FF5898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616F496"/>
  <w15:chartTrackingRefBased/>
  <w15:docId w15:val="{655938DD-A198-44F1-AE57-5BF780D8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kern w:val="1"/>
      <w:sz w:val="21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pple-converted-space">
    <w:name w:val="apple-converted-spa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07647"/>
    <w:rPr>
      <w:rFonts w:ascii="Segoe UI" w:hAnsi="Segoe UI" w:cs="Segoe UI"/>
      <w:kern w:val="1"/>
      <w:sz w:val="18"/>
      <w:szCs w:val="18"/>
      <w:lang w:eastAsia="zh-CN"/>
    </w:rPr>
  </w:style>
  <w:style w:type="character" w:customStyle="1" w:styleId="hljs-function">
    <w:name w:val="hljs-function"/>
    <w:rsid w:val="00BD0251"/>
  </w:style>
  <w:style w:type="character" w:customStyle="1" w:styleId="hljs-keyword">
    <w:name w:val="hljs-keyword"/>
    <w:rsid w:val="00BD0251"/>
  </w:style>
  <w:style w:type="character" w:customStyle="1" w:styleId="hljs-title">
    <w:name w:val="hljs-title"/>
    <w:rsid w:val="00BD0251"/>
  </w:style>
  <w:style w:type="character" w:customStyle="1" w:styleId="hljs-params">
    <w:name w:val="hljs-params"/>
    <w:rsid w:val="00BD0251"/>
  </w:style>
  <w:style w:type="character" w:customStyle="1" w:styleId="hljs-string">
    <w:name w:val="hljs-string"/>
    <w:rsid w:val="00BD0251"/>
  </w:style>
  <w:style w:type="character" w:styleId="HTMLCode">
    <w:name w:val="HTML Code"/>
    <w:uiPriority w:val="99"/>
    <w:semiHidden/>
    <w:unhideWhenUsed/>
    <w:rsid w:val="00BF28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22EA7"/>
    <w:rPr>
      <w:color w:val="0000FF"/>
      <w:u w:val="single"/>
    </w:rPr>
  </w:style>
  <w:style w:type="character" w:styleId="Strong">
    <w:name w:val="Strong"/>
    <w:uiPriority w:val="22"/>
    <w:qFormat/>
    <w:rsid w:val="00EC19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7C20DE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159</TotalTime>
  <Pages>9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Scrolling every other LEDs blinking from left to right.</vt:lpstr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Scrolling every other LEDs blinking from left to right.</dc:title>
  <dc:subject/>
  <dc:creator>Tairan</dc:creator>
  <cp:keywords/>
  <cp:lastModifiedBy>Soe</cp:lastModifiedBy>
  <cp:revision>38</cp:revision>
  <cp:lastPrinted>2021-04-19T18:56:00Z</cp:lastPrinted>
  <dcterms:created xsi:type="dcterms:W3CDTF">2022-12-13T05:08:00Z</dcterms:created>
  <dcterms:modified xsi:type="dcterms:W3CDTF">2022-12-13T19:58:00Z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